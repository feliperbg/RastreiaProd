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5B02" w14:textId="77777777" w:rsidR="00BF1A41" w:rsidRPr="009A13B1" w:rsidRDefault="00BF1A41">
      <w:pPr>
        <w:jc w:val="center"/>
        <w:rPr>
          <w:rFonts w:ascii="Arial Narrow" w:hAnsi="Arial Narrow"/>
          <w:b/>
          <w:bCs/>
        </w:rPr>
      </w:pPr>
      <w:r w:rsidRPr="009A13B1">
        <w:rPr>
          <w:rFonts w:ascii="Arial Narrow" w:hAnsi="Arial Narrow"/>
          <w:b/>
          <w:bCs/>
        </w:rPr>
        <w:t xml:space="preserve">PROJETO PARA ELABORAÇÃO DO TRABALHO </w:t>
      </w:r>
      <w:r w:rsidR="00074F31" w:rsidRPr="009A13B1">
        <w:rPr>
          <w:rFonts w:ascii="Arial Narrow" w:hAnsi="Arial Narrow"/>
          <w:b/>
          <w:bCs/>
        </w:rPr>
        <w:t>DE CONCLUSÃO DE CURSO (TC</w:t>
      </w:r>
      <w:r w:rsidRPr="009A13B1">
        <w:rPr>
          <w:rFonts w:ascii="Arial Narrow" w:hAnsi="Arial Narrow"/>
          <w:b/>
          <w:bCs/>
        </w:rPr>
        <w:t>C)</w:t>
      </w:r>
    </w:p>
    <w:p w14:paraId="6EC43D95" w14:textId="77777777" w:rsidR="00BF1A41" w:rsidRPr="009A13B1" w:rsidRDefault="00BF1A41">
      <w:pPr>
        <w:jc w:val="center"/>
        <w:rPr>
          <w:rFonts w:ascii="Arial Narrow" w:hAnsi="Arial Narrow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1397"/>
        <w:gridCol w:w="3775"/>
        <w:gridCol w:w="995"/>
      </w:tblGrid>
      <w:tr w:rsidR="00E7503A" w:rsidRPr="009A13B1" w14:paraId="6E36B953" w14:textId="77777777" w:rsidTr="002C4C70">
        <w:tc>
          <w:tcPr>
            <w:tcW w:w="2043" w:type="pct"/>
          </w:tcPr>
          <w:p w14:paraId="797B5F82" w14:textId="77777777" w:rsidR="00E7503A" w:rsidRPr="009A13B1" w:rsidRDefault="00E750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Nome Completo do(s) Aluno(s):</w:t>
            </w:r>
          </w:p>
        </w:tc>
        <w:tc>
          <w:tcPr>
            <w:tcW w:w="670" w:type="pct"/>
          </w:tcPr>
          <w:p w14:paraId="0D0BEB1A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1810" w:type="pct"/>
          </w:tcPr>
          <w:p w14:paraId="1D46F514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A13B1">
              <w:rPr>
                <w:rFonts w:ascii="Arial Narrow" w:hAnsi="Arial Narrow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477" w:type="pct"/>
          </w:tcPr>
          <w:p w14:paraId="4634AF52" w14:textId="77777777" w:rsidR="00E7503A" w:rsidRPr="009A13B1" w:rsidRDefault="00E7503A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TURMA</w:t>
            </w:r>
          </w:p>
        </w:tc>
      </w:tr>
      <w:tr w:rsidR="00E7503A" w:rsidRPr="009A13B1" w14:paraId="4B894D18" w14:textId="77777777" w:rsidTr="002C4C70">
        <w:tc>
          <w:tcPr>
            <w:tcW w:w="2043" w:type="pct"/>
          </w:tcPr>
          <w:p w14:paraId="44708B81" w14:textId="610D7F15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1.</w:t>
            </w:r>
            <w:r w:rsidR="00F5330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C4C70">
              <w:rPr>
                <w:rFonts w:ascii="Arial Narrow" w:hAnsi="Arial Narrow"/>
                <w:sz w:val="20"/>
                <w:szCs w:val="20"/>
              </w:rPr>
              <w:t>Felipe Rio Branco Gonçalves</w:t>
            </w:r>
          </w:p>
        </w:tc>
        <w:tc>
          <w:tcPr>
            <w:tcW w:w="670" w:type="pct"/>
          </w:tcPr>
          <w:p w14:paraId="2CA4B280" w14:textId="7486A2F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98169-2265</w:t>
            </w:r>
          </w:p>
        </w:tc>
        <w:tc>
          <w:tcPr>
            <w:tcW w:w="1810" w:type="pct"/>
          </w:tcPr>
          <w:p w14:paraId="45609BC9" w14:textId="3E916F25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felipe.rbg31@gmail.com</w:t>
            </w:r>
          </w:p>
        </w:tc>
        <w:tc>
          <w:tcPr>
            <w:tcW w:w="477" w:type="pct"/>
          </w:tcPr>
          <w:p w14:paraId="26454C35" w14:textId="429E9FC7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3°F</w:t>
            </w:r>
            <w:proofErr w:type="spellEnd"/>
          </w:p>
        </w:tc>
      </w:tr>
      <w:tr w:rsidR="00E7503A" w:rsidRPr="009A13B1" w14:paraId="17890958" w14:textId="77777777" w:rsidTr="002C4C70">
        <w:tc>
          <w:tcPr>
            <w:tcW w:w="2043" w:type="pct"/>
          </w:tcPr>
          <w:p w14:paraId="6D5F6244" w14:textId="6E93DA42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2.</w:t>
            </w:r>
            <w:r w:rsidR="00F5330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C4C70">
              <w:rPr>
                <w:rFonts w:ascii="Arial Narrow" w:hAnsi="Arial Narrow"/>
                <w:sz w:val="20"/>
                <w:szCs w:val="20"/>
              </w:rPr>
              <w:t xml:space="preserve">José Pedro Barros </w:t>
            </w:r>
            <w:proofErr w:type="spellStart"/>
            <w:r w:rsidR="002C4C70">
              <w:rPr>
                <w:rFonts w:ascii="Arial Narrow" w:hAnsi="Arial Narrow"/>
                <w:sz w:val="20"/>
                <w:szCs w:val="20"/>
              </w:rPr>
              <w:t>Gadioli</w:t>
            </w:r>
            <w:proofErr w:type="spellEnd"/>
          </w:p>
        </w:tc>
        <w:tc>
          <w:tcPr>
            <w:tcW w:w="670" w:type="pct"/>
          </w:tcPr>
          <w:p w14:paraId="7F49AEA7" w14:textId="1DCDA02D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99751-2508</w:t>
            </w:r>
          </w:p>
        </w:tc>
        <w:tc>
          <w:tcPr>
            <w:tcW w:w="1810" w:type="pct"/>
          </w:tcPr>
          <w:p w14:paraId="48BE48DC" w14:textId="143E464C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josepedrobgtt@gmail.com</w:t>
            </w:r>
          </w:p>
        </w:tc>
        <w:tc>
          <w:tcPr>
            <w:tcW w:w="477" w:type="pct"/>
          </w:tcPr>
          <w:p w14:paraId="46FDF411" w14:textId="1EAF355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3°F</w:t>
            </w:r>
            <w:proofErr w:type="spellEnd"/>
          </w:p>
        </w:tc>
      </w:tr>
      <w:tr w:rsidR="00E7503A" w:rsidRPr="009A13B1" w14:paraId="11B4D08E" w14:textId="77777777" w:rsidTr="002C4C70">
        <w:tc>
          <w:tcPr>
            <w:tcW w:w="2043" w:type="pct"/>
          </w:tcPr>
          <w:p w14:paraId="7F382E49" w14:textId="39290120" w:rsidR="00E7503A" w:rsidRPr="009A13B1" w:rsidRDefault="00E7503A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 w:rsidRPr="009A13B1">
              <w:rPr>
                <w:rFonts w:ascii="Arial Narrow" w:hAnsi="Arial Narrow"/>
                <w:sz w:val="20"/>
                <w:szCs w:val="20"/>
              </w:rPr>
              <w:t>3.</w:t>
            </w:r>
            <w:r w:rsidR="00F5330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C4C70">
              <w:rPr>
                <w:rFonts w:ascii="Arial Narrow" w:hAnsi="Arial Narrow"/>
                <w:sz w:val="20"/>
                <w:szCs w:val="20"/>
              </w:rPr>
              <w:t>João Pedro Alves Nogueira</w:t>
            </w:r>
          </w:p>
        </w:tc>
        <w:tc>
          <w:tcPr>
            <w:tcW w:w="670" w:type="pct"/>
          </w:tcPr>
          <w:p w14:paraId="2954A500" w14:textId="7546DCFD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(12) 99176-7661</w:t>
            </w:r>
          </w:p>
        </w:tc>
        <w:tc>
          <w:tcPr>
            <w:tcW w:w="1810" w:type="pct"/>
          </w:tcPr>
          <w:p w14:paraId="2F4ABBDB" w14:textId="3075E26B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C4C70">
              <w:rPr>
                <w:rFonts w:ascii="Arial Narrow" w:hAnsi="Arial Narrow"/>
                <w:sz w:val="20"/>
                <w:szCs w:val="20"/>
              </w:rPr>
              <w:t>jp.nogueira2008@gmail.com</w:t>
            </w:r>
          </w:p>
        </w:tc>
        <w:tc>
          <w:tcPr>
            <w:tcW w:w="477" w:type="pct"/>
          </w:tcPr>
          <w:p w14:paraId="611585A4" w14:textId="44C5A424" w:rsidR="00E7503A" w:rsidRPr="009A13B1" w:rsidRDefault="002C4C70">
            <w:pPr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3°F</w:t>
            </w:r>
            <w:proofErr w:type="spellEnd"/>
          </w:p>
        </w:tc>
      </w:tr>
    </w:tbl>
    <w:p w14:paraId="60B1813F" w14:textId="77777777" w:rsidR="00BF1A41" w:rsidRDefault="00BF1A41">
      <w:pPr>
        <w:spacing w:line="360" w:lineRule="auto"/>
        <w:jc w:val="both"/>
        <w:rPr>
          <w:rFonts w:ascii="Arial Narrow" w:hAnsi="Arial Narrow"/>
          <w:b/>
          <w:bCs/>
          <w:sz w:val="20"/>
          <w:szCs w:val="20"/>
        </w:rPr>
      </w:pPr>
    </w:p>
    <w:p w14:paraId="14B8276E" w14:textId="77777777" w:rsidR="003909DD" w:rsidRPr="002C4C70" w:rsidRDefault="003909DD">
      <w:pPr>
        <w:spacing w:line="360" w:lineRule="auto"/>
        <w:jc w:val="both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CURSOS ENVOLVIDOS – PROJETO INTEGRADOR: </w:t>
      </w:r>
    </w:p>
    <w:p w14:paraId="1C6C685A" w14:textId="555E67B9" w:rsidR="00634F36" w:rsidRPr="00F5330F" w:rsidRDefault="00F22401">
      <w:pPr>
        <w:spacing w:line="360" w:lineRule="auto"/>
        <w:jc w:val="both"/>
        <w:rPr>
          <w:rFonts w:ascii="Arial Narrow" w:hAnsi="Arial Narrow" w:cs="Arial"/>
          <w:sz w:val="20"/>
          <w:szCs w:val="20"/>
        </w:rPr>
      </w:pPr>
      <w:r w:rsidRPr="00F5330F">
        <w:rPr>
          <w:rFonts w:ascii="Arial Narrow" w:hAnsi="Arial Narrow" w:cs="Arial"/>
          <w:sz w:val="20"/>
          <w:szCs w:val="20"/>
          <w:u w:val="single"/>
        </w:rPr>
        <w:t>Informática_____________________________________________________________________</w:t>
      </w: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4"/>
        <w:gridCol w:w="4634"/>
      </w:tblGrid>
      <w:tr w:rsidR="00BF1A41" w:rsidRPr="00F5330F" w14:paraId="501EB277" w14:textId="77777777">
        <w:trPr>
          <w:cantSplit/>
        </w:trPr>
        <w:tc>
          <w:tcPr>
            <w:tcW w:w="2780" w:type="pct"/>
          </w:tcPr>
          <w:p w14:paraId="05EC1180" w14:textId="77777777" w:rsidR="00BF1A41" w:rsidRPr="00F5330F" w:rsidRDefault="00BF1A4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Nome Completo do</w:t>
            </w:r>
            <w:r w:rsidR="00074F31"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(a)</w:t>
            </w: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634F36"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Professor(a) </w:t>
            </w: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Orientador(a):</w:t>
            </w:r>
          </w:p>
        </w:tc>
        <w:tc>
          <w:tcPr>
            <w:tcW w:w="2220" w:type="pct"/>
          </w:tcPr>
          <w:p w14:paraId="4C6815F2" w14:textId="77777777" w:rsidR="00BF1A41" w:rsidRPr="00F5330F" w:rsidRDefault="00BF1A41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e-mail</w:t>
            </w:r>
          </w:p>
        </w:tc>
      </w:tr>
      <w:tr w:rsidR="00BF1A41" w:rsidRPr="00F5330F" w14:paraId="13FD5C1E" w14:textId="77777777">
        <w:trPr>
          <w:cantSplit/>
        </w:trPr>
        <w:tc>
          <w:tcPr>
            <w:tcW w:w="2780" w:type="pct"/>
          </w:tcPr>
          <w:p w14:paraId="44B158FF" w14:textId="798818F8" w:rsidR="00BF1A41" w:rsidRPr="00F5330F" w:rsidRDefault="00F22401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 w:rsidRPr="00F5330F">
              <w:rPr>
                <w:rFonts w:ascii="Arial Narrow" w:hAnsi="Arial Narrow" w:cs="Arial"/>
                <w:sz w:val="20"/>
                <w:szCs w:val="20"/>
              </w:rPr>
              <w:t>Hélio Lourenço</w:t>
            </w:r>
            <w:r w:rsidR="00F5330F" w:rsidRPr="00F5330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F5330F" w:rsidRPr="00F5330F">
              <w:rPr>
                <w:rFonts w:ascii="Arial Narrow" w:hAnsi="Arial Narrow" w:cs="Arial"/>
                <w:sz w:val="20"/>
                <w:szCs w:val="20"/>
              </w:rPr>
              <w:t>Esperidião</w:t>
            </w:r>
            <w:r w:rsidRPr="00F5330F">
              <w:rPr>
                <w:rFonts w:ascii="Arial Narrow" w:hAnsi="Arial Narrow" w:cs="Arial"/>
                <w:sz w:val="20"/>
                <w:szCs w:val="20"/>
              </w:rPr>
              <w:t xml:space="preserve"> Ferreira</w:t>
            </w:r>
          </w:p>
        </w:tc>
        <w:tc>
          <w:tcPr>
            <w:tcW w:w="2220" w:type="pct"/>
          </w:tcPr>
          <w:p w14:paraId="62AFF957" w14:textId="50DA4063" w:rsidR="00BF1A41" w:rsidRPr="00F5330F" w:rsidRDefault="00F22401">
            <w:pPr>
              <w:spacing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5330F">
              <w:rPr>
                <w:rFonts w:ascii="Arial Narrow" w:hAnsi="Arial Narrow" w:cs="Arial"/>
                <w:sz w:val="20"/>
                <w:szCs w:val="20"/>
              </w:rPr>
              <w:t>helioesperidiao@gmail.com</w:t>
            </w:r>
          </w:p>
        </w:tc>
      </w:tr>
    </w:tbl>
    <w:p w14:paraId="79C3B8BF" w14:textId="77777777" w:rsidR="00BF1A41" w:rsidRPr="00F5330F" w:rsidRDefault="00BF1A41">
      <w:pPr>
        <w:spacing w:line="36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8"/>
      </w:tblGrid>
      <w:tr w:rsidR="00BF1A41" w:rsidRPr="00F5330F" w14:paraId="06CA5FEA" w14:textId="77777777">
        <w:trPr>
          <w:cantSplit/>
        </w:trPr>
        <w:tc>
          <w:tcPr>
            <w:tcW w:w="5000" w:type="pct"/>
            <w:tcBorders>
              <w:bottom w:val="nil"/>
            </w:tcBorders>
          </w:tcPr>
          <w:p w14:paraId="64936D06" w14:textId="77777777" w:rsidR="00BF1A41" w:rsidRPr="00F5330F" w:rsidRDefault="00BF1A41" w:rsidP="00634F36">
            <w:pPr>
              <w:numPr>
                <w:ilvl w:val="0"/>
                <w:numId w:val="31"/>
              </w:numPr>
              <w:ind w:left="284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Assunto(s) a ser(em) abordado(s) no trabalho</w:t>
            </w:r>
            <w:r w:rsidR="00074F31"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(tema)</w:t>
            </w: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</w:tr>
      <w:tr w:rsidR="00BF1A41" w:rsidRPr="00F5330F" w14:paraId="337630BE" w14:textId="77777777">
        <w:trPr>
          <w:cantSplit/>
        </w:trPr>
        <w:tc>
          <w:tcPr>
            <w:tcW w:w="5000" w:type="pct"/>
            <w:tcBorders>
              <w:bottom w:val="single" w:sz="4" w:space="0" w:color="auto"/>
            </w:tcBorders>
          </w:tcPr>
          <w:p w14:paraId="1CCE5A98" w14:textId="15C6BDEF" w:rsidR="00BF1A41" w:rsidRPr="00F5330F" w:rsidRDefault="00F22401" w:rsidP="00F22401">
            <w:pPr>
              <w:spacing w:line="360" w:lineRule="auto"/>
              <w:rPr>
                <w:rFonts w:ascii="Arial Narrow" w:hAnsi="Arial Narrow" w:cs="Arial"/>
                <w:sz w:val="20"/>
                <w:szCs w:val="20"/>
              </w:rPr>
            </w:pPr>
            <w:r w:rsidRPr="00F5330F">
              <w:rPr>
                <w:rFonts w:ascii="Arial Narrow" w:hAnsi="Arial Narrow" w:cs="Arial"/>
                <w:sz w:val="20"/>
                <w:szCs w:val="20"/>
              </w:rPr>
              <w:t>Sistema de Controles de Etapas do Processo de Produção e Rastreabilidade de Componentes</w:t>
            </w:r>
          </w:p>
        </w:tc>
      </w:tr>
      <w:tr w:rsidR="00BF1A41" w:rsidRPr="00F5330F" w14:paraId="124564BB" w14:textId="77777777">
        <w:trPr>
          <w:cantSplit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5838B35A" w14:textId="77777777" w:rsidR="00BF1A41" w:rsidRPr="00F5330F" w:rsidRDefault="00BF1A41">
            <w:pPr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B361608" w14:textId="77777777" w:rsidR="00BF1A41" w:rsidRPr="00F5330F" w:rsidRDefault="00BF1A41">
      <w:pPr>
        <w:spacing w:line="36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8"/>
      </w:tblGrid>
      <w:tr w:rsidR="00BF1A41" w:rsidRPr="00F5330F" w14:paraId="23242ABE" w14:textId="77777777">
        <w:trPr>
          <w:cantSplit/>
        </w:trPr>
        <w:tc>
          <w:tcPr>
            <w:tcW w:w="5000" w:type="pct"/>
            <w:tcBorders>
              <w:bottom w:val="nil"/>
            </w:tcBorders>
          </w:tcPr>
          <w:p w14:paraId="3EA7EECD" w14:textId="315F28C5" w:rsidR="00F22401" w:rsidRDefault="00074F31" w:rsidP="00F22401">
            <w:pPr>
              <w:numPr>
                <w:ilvl w:val="0"/>
                <w:numId w:val="31"/>
              </w:numPr>
              <w:ind w:left="284" w:hanging="284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Objetivo Pretendid</w:t>
            </w:r>
            <w:r w:rsidR="00F22401"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o</w:t>
            </w:r>
            <w:r w:rsidR="002C4C70" w:rsidRPr="00F5330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  <w:p w14:paraId="2AABCFE1" w14:textId="77777777" w:rsidR="00F5330F" w:rsidRDefault="00F5330F" w:rsidP="00F5330F">
            <w:pPr>
              <w:ind w:left="284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B811067" w14:textId="77777777" w:rsidR="00F5330F" w:rsidRPr="00F5330F" w:rsidRDefault="00F5330F" w:rsidP="00F5330F">
            <w:pPr>
              <w:spacing w:line="360" w:lineRule="auto"/>
              <w:jc w:val="both"/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</w:pPr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Permitir que seja realizado o cadastro de produtos bem como suas matérias primas e etapas de produção. Construir uma ferramenta que permita realizar uma análise temporal sobre as etapas de produção e seus respectivos componentes. Será utilizado uma interface web que implementa tecnologias </w:t>
            </w:r>
            <w:proofErr w:type="spellStart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Javascript</w:t>
            </w:r>
            <w:proofErr w:type="spellEnd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 no front-</w:t>
            </w:r>
            <w:proofErr w:type="spellStart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end</w:t>
            </w:r>
            <w:proofErr w:type="spellEnd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 e no </w:t>
            </w:r>
            <w:proofErr w:type="spellStart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back-end</w:t>
            </w:r>
            <w:proofErr w:type="spellEnd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, para o armazenamento de dados será utilizado no </w:t>
            </w:r>
            <w:proofErr w:type="spellStart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MongoDB</w:t>
            </w:r>
            <w:proofErr w:type="spellEnd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. Será desenvolvido um circuito capaz de identificar os componentes que são utilizados em cada etapa do processo de produção, o circuito utilizará como base o microcontrolador </w:t>
            </w:r>
            <w:proofErr w:type="spellStart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ESP32</w:t>
            </w:r>
            <w:proofErr w:type="spellEnd"/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 e a identificação dos componentes será feita por meio de RFID._____</w:t>
            </w:r>
            <w:r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______________________________________</w:t>
            </w:r>
          </w:p>
          <w:p w14:paraId="34F7D7F2" w14:textId="7146A800" w:rsidR="00F5330F" w:rsidRPr="00F5330F" w:rsidRDefault="00F5330F" w:rsidP="00F5330F">
            <w:pPr>
              <w:ind w:left="284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F1A41" w:rsidRPr="00F5330F" w14:paraId="1E682328" w14:textId="77777777">
        <w:trPr>
          <w:cantSplit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1BCE6A09" w14:textId="77777777" w:rsidR="00F5330F" w:rsidRDefault="00F5330F" w:rsidP="00F5330F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2E00B51B" w14:textId="5DF2CD96" w:rsidR="006805DD" w:rsidRPr="00F5330F" w:rsidRDefault="00074F31" w:rsidP="00F5330F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F5330F">
              <w:rPr>
                <w:rFonts w:ascii="Arial Narrow" w:hAnsi="Arial Narrow"/>
                <w:b/>
                <w:sz w:val="20"/>
                <w:szCs w:val="20"/>
              </w:rPr>
              <w:t>Justificativa</w:t>
            </w:r>
            <w:r w:rsidR="002C4C70" w:rsidRPr="00F5330F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  <w:p w14:paraId="10CE382C" w14:textId="77777777" w:rsidR="009A13B1" w:rsidRDefault="00F22401" w:rsidP="00F22401">
            <w:pPr>
              <w:spacing w:line="360" w:lineRule="auto"/>
              <w:jc w:val="both"/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</w:pPr>
            <w:r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Há poucos sistemas e metodologias que são capazes de identificar com precisão o tempo de cada etapa do processo de produção, bem como compreender que componentes são utilizados durante o processo de forma </w:t>
            </w:r>
            <w:r w:rsidR="002C4C70" w:rsidRP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 xml:space="preserve">rastreável. </w:t>
            </w:r>
            <w:r w:rsidR="00F5330F"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  <w:t>____________________________________________</w:t>
            </w:r>
          </w:p>
          <w:p w14:paraId="6C309244" w14:textId="17AADC32" w:rsidR="00F5330F" w:rsidRPr="00F5330F" w:rsidRDefault="00F5330F" w:rsidP="00F22401">
            <w:pPr>
              <w:spacing w:line="360" w:lineRule="auto"/>
              <w:jc w:val="both"/>
              <w:rPr>
                <w:rFonts w:ascii="Arial Narrow" w:hAnsi="Arial Narrow" w:cs="Arial"/>
                <w:bCs/>
                <w:sz w:val="20"/>
                <w:szCs w:val="20"/>
                <w:u w:val="single"/>
              </w:rPr>
            </w:pPr>
          </w:p>
        </w:tc>
      </w:tr>
    </w:tbl>
    <w:p w14:paraId="2663434B" w14:textId="77777777" w:rsidR="001E57BB" w:rsidRPr="009A13B1" w:rsidRDefault="001E57BB">
      <w:pPr>
        <w:jc w:val="both"/>
        <w:rPr>
          <w:rFonts w:ascii="Arial Narrow" w:hAnsi="Arial Narrow"/>
          <w:sz w:val="20"/>
          <w:szCs w:val="20"/>
        </w:rPr>
      </w:pPr>
    </w:p>
    <w:p w14:paraId="49196997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Assinatura do(s) aluno(s)</w:t>
      </w:r>
    </w:p>
    <w:p w14:paraId="6EF49B6C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38FB68B5" w14:textId="77777777" w:rsidR="001E57BB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1)________________________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___________________</w:t>
      </w:r>
      <w:r w:rsidRPr="009A13B1">
        <w:rPr>
          <w:rFonts w:ascii="Arial Narrow" w:hAnsi="Arial Narrow"/>
          <w:color w:val="000000"/>
          <w:sz w:val="20"/>
          <w:szCs w:val="20"/>
        </w:rPr>
        <w:t>_</w:t>
      </w:r>
      <w:r w:rsidRPr="009A13B1">
        <w:rPr>
          <w:rFonts w:ascii="Arial Narrow" w:hAnsi="Arial Narrow"/>
          <w:color w:val="000000"/>
          <w:sz w:val="20"/>
          <w:szCs w:val="20"/>
        </w:rPr>
        <w:tab/>
      </w:r>
      <w:r w:rsidR="00634F36" w:rsidRPr="009A13B1">
        <w:rPr>
          <w:rFonts w:ascii="Arial Narrow" w:hAnsi="Arial Narrow"/>
          <w:color w:val="000000"/>
          <w:sz w:val="20"/>
          <w:szCs w:val="20"/>
        </w:rPr>
        <w:tab/>
      </w:r>
      <w:r w:rsidR="001E57BB" w:rsidRPr="009A13B1">
        <w:rPr>
          <w:rFonts w:ascii="Arial Narrow" w:hAnsi="Arial Narrow"/>
          <w:color w:val="000000"/>
          <w:sz w:val="20"/>
          <w:szCs w:val="20"/>
        </w:rPr>
        <w:t>3) ____________________________________________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</w:p>
    <w:p w14:paraId="1FECC5F1" w14:textId="77777777" w:rsidR="001E57BB" w:rsidRPr="009A13B1" w:rsidRDefault="001E57BB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59726E63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2)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 xml:space="preserve"> ____________________________________________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Pr="009A13B1">
        <w:rPr>
          <w:rFonts w:ascii="Arial Narrow" w:hAnsi="Arial Narrow"/>
          <w:color w:val="000000"/>
          <w:sz w:val="20"/>
          <w:szCs w:val="20"/>
        </w:rPr>
        <w:t xml:space="preserve"> 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ab/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</w:p>
    <w:p w14:paraId="1601C2E1" w14:textId="77777777" w:rsidR="00BF1A41" w:rsidRPr="009A13B1" w:rsidRDefault="00BF1A41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5C9DEF54" w14:textId="77777777" w:rsidR="00F07038" w:rsidRDefault="00F07038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31F34F32" w14:textId="77777777" w:rsidR="00A21A9F" w:rsidRDefault="00A21A9F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5E31F74C" w14:textId="77777777" w:rsidR="00A21A9F" w:rsidRPr="009A13B1" w:rsidRDefault="00A21A9F">
      <w:pPr>
        <w:jc w:val="both"/>
        <w:rPr>
          <w:rFonts w:ascii="Arial Narrow" w:hAnsi="Arial Narrow"/>
          <w:color w:val="000000"/>
          <w:sz w:val="8"/>
          <w:szCs w:val="20"/>
        </w:rPr>
      </w:pPr>
    </w:p>
    <w:p w14:paraId="3DE8F90C" w14:textId="77777777" w:rsidR="00634F36" w:rsidRPr="009A13B1" w:rsidRDefault="00634F36">
      <w:pPr>
        <w:jc w:val="both"/>
        <w:rPr>
          <w:rFonts w:ascii="Arial Narrow" w:hAnsi="Arial Narrow"/>
          <w:color w:val="000000"/>
          <w:sz w:val="6"/>
          <w:szCs w:val="20"/>
        </w:rPr>
      </w:pPr>
    </w:p>
    <w:p w14:paraId="2DA7246B" w14:textId="77777777" w:rsidR="00BF1A41" w:rsidRPr="009A13B1" w:rsidRDefault="00BF1A41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>Aprovação do</w:t>
      </w:r>
      <w:r w:rsidR="00C24020" w:rsidRPr="009A13B1">
        <w:rPr>
          <w:rFonts w:ascii="Arial Narrow" w:hAnsi="Arial Narrow"/>
          <w:color w:val="000000"/>
          <w:sz w:val="20"/>
          <w:szCs w:val="20"/>
        </w:rPr>
        <w:t>(a)</w:t>
      </w:r>
      <w:r w:rsidRPr="009A13B1">
        <w:rPr>
          <w:rFonts w:ascii="Arial Narrow" w:hAnsi="Arial Narrow"/>
          <w:color w:val="000000"/>
          <w:sz w:val="20"/>
          <w:szCs w:val="20"/>
        </w:rPr>
        <w:t xml:space="preserve"> Orientador</w:t>
      </w:r>
      <w:r w:rsidR="00C24020" w:rsidRPr="009A13B1">
        <w:rPr>
          <w:rFonts w:ascii="Arial Narrow" w:hAnsi="Arial Narrow"/>
          <w:color w:val="000000"/>
          <w:sz w:val="20"/>
          <w:szCs w:val="20"/>
        </w:rPr>
        <w:t>(a)</w:t>
      </w:r>
      <w:r w:rsidRPr="009A13B1">
        <w:rPr>
          <w:rFonts w:ascii="Arial Narrow" w:hAnsi="Arial Narrow"/>
          <w:color w:val="000000"/>
          <w:sz w:val="20"/>
          <w:szCs w:val="20"/>
        </w:rPr>
        <w:t>:    ___________________________________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>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_______</w:t>
      </w:r>
      <w:r w:rsidR="00A21A9F">
        <w:rPr>
          <w:rFonts w:ascii="Arial Narrow" w:hAnsi="Arial Narrow"/>
          <w:color w:val="000000"/>
          <w:sz w:val="20"/>
          <w:szCs w:val="20"/>
        </w:rPr>
        <w:t xml:space="preserve">________ 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Pr="009A13B1">
        <w:rPr>
          <w:rFonts w:ascii="Arial Narrow" w:hAnsi="Arial Narrow"/>
          <w:color w:val="000000"/>
          <w:sz w:val="20"/>
          <w:szCs w:val="20"/>
        </w:rPr>
        <w:t>Data: _____/_____/_____</w:t>
      </w:r>
    </w:p>
    <w:p w14:paraId="002CD54C" w14:textId="77777777" w:rsidR="00634F36" w:rsidRPr="009A13B1" w:rsidRDefault="00634F36">
      <w:pPr>
        <w:jc w:val="both"/>
        <w:rPr>
          <w:rFonts w:ascii="Arial Narrow" w:hAnsi="Arial Narrow"/>
          <w:color w:val="000000"/>
          <w:sz w:val="20"/>
          <w:szCs w:val="20"/>
        </w:rPr>
      </w:pPr>
    </w:p>
    <w:p w14:paraId="52FF6F78" w14:textId="77777777" w:rsidR="00BF1A41" w:rsidRPr="009A13B1" w:rsidRDefault="00C24020">
      <w:pPr>
        <w:jc w:val="both"/>
        <w:rPr>
          <w:rFonts w:ascii="Arial Narrow" w:hAnsi="Arial Narrow"/>
          <w:color w:val="000000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 xml:space="preserve">Aprovação do(a) 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Professor</w:t>
      </w:r>
      <w:r w:rsidRPr="009A13B1">
        <w:rPr>
          <w:rFonts w:ascii="Arial Narrow" w:hAnsi="Arial Narrow"/>
          <w:color w:val="000000"/>
          <w:sz w:val="20"/>
          <w:szCs w:val="20"/>
        </w:rPr>
        <w:t>(a)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de Projetos : _______________________________________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>__</w:t>
      </w:r>
      <w:r w:rsidR="00A21A9F">
        <w:rPr>
          <w:rFonts w:ascii="Arial Narrow" w:hAnsi="Arial Narrow"/>
          <w:color w:val="000000"/>
          <w:sz w:val="20"/>
          <w:szCs w:val="20"/>
        </w:rPr>
        <w:t>______</w:t>
      </w:r>
      <w:r w:rsidR="00634F36" w:rsidRPr="009A13B1">
        <w:rPr>
          <w:rFonts w:ascii="Arial Narrow" w:hAnsi="Arial Narrow"/>
          <w:color w:val="000000"/>
          <w:sz w:val="20"/>
          <w:szCs w:val="20"/>
        </w:rPr>
        <w:t xml:space="preserve"> </w:t>
      </w:r>
      <w:r w:rsidR="001E57BB" w:rsidRPr="009A13B1">
        <w:rPr>
          <w:rFonts w:ascii="Arial Narrow" w:hAnsi="Arial Narrow"/>
          <w:color w:val="000000"/>
          <w:sz w:val="20"/>
          <w:szCs w:val="20"/>
        </w:rPr>
        <w:tab/>
      </w:r>
      <w:r w:rsidR="00634F36" w:rsidRPr="009A13B1">
        <w:rPr>
          <w:rFonts w:ascii="Arial Narrow" w:hAnsi="Arial Narrow"/>
          <w:color w:val="000000"/>
          <w:sz w:val="20"/>
          <w:szCs w:val="20"/>
        </w:rPr>
        <w:t>Data: _____/_____/_____</w:t>
      </w:r>
    </w:p>
    <w:p w14:paraId="2C64248A" w14:textId="77777777" w:rsidR="00C24020" w:rsidRPr="009A13B1" w:rsidRDefault="00C24020">
      <w:pPr>
        <w:jc w:val="both"/>
        <w:rPr>
          <w:rFonts w:ascii="Arial Narrow" w:hAnsi="Arial Narrow"/>
          <w:sz w:val="20"/>
          <w:szCs w:val="20"/>
        </w:rPr>
      </w:pPr>
    </w:p>
    <w:p w14:paraId="18DA911C" w14:textId="16C081FC" w:rsidR="00634F36" w:rsidRPr="009A13B1" w:rsidRDefault="00C24020" w:rsidP="00C24020">
      <w:pPr>
        <w:jc w:val="both"/>
        <w:rPr>
          <w:rFonts w:ascii="Arial Narrow" w:hAnsi="Arial Narrow"/>
          <w:sz w:val="20"/>
          <w:szCs w:val="20"/>
        </w:rPr>
      </w:pPr>
      <w:r w:rsidRPr="009A13B1">
        <w:rPr>
          <w:rFonts w:ascii="Arial Narrow" w:hAnsi="Arial Narrow"/>
          <w:color w:val="000000"/>
          <w:sz w:val="20"/>
          <w:szCs w:val="20"/>
        </w:rPr>
        <w:t xml:space="preserve">Aprovação da </w:t>
      </w:r>
      <w:r w:rsidR="00F5330F" w:rsidRPr="009A13B1">
        <w:rPr>
          <w:rFonts w:ascii="Arial Narrow" w:hAnsi="Arial Narrow"/>
          <w:color w:val="000000"/>
          <w:sz w:val="20"/>
          <w:szCs w:val="20"/>
        </w:rPr>
        <w:t>Coordenação:</w:t>
      </w:r>
      <w:r w:rsidRPr="009A13B1">
        <w:rPr>
          <w:rFonts w:ascii="Arial Narrow" w:hAnsi="Arial Narrow"/>
          <w:color w:val="000000"/>
          <w:sz w:val="20"/>
          <w:szCs w:val="20"/>
        </w:rPr>
        <w:t xml:space="preserve"> ________________________________________________</w:t>
      </w:r>
      <w:r w:rsidR="00A21A9F">
        <w:rPr>
          <w:rFonts w:ascii="Arial Narrow" w:hAnsi="Arial Narrow"/>
          <w:color w:val="000000"/>
          <w:sz w:val="20"/>
          <w:szCs w:val="20"/>
        </w:rPr>
        <w:t>___________</w:t>
      </w:r>
      <w:r w:rsidRPr="009A13B1">
        <w:rPr>
          <w:rFonts w:ascii="Arial Narrow" w:hAnsi="Arial Narrow"/>
          <w:color w:val="000000"/>
          <w:sz w:val="20"/>
          <w:szCs w:val="20"/>
        </w:rPr>
        <w:t xml:space="preserve">_ </w:t>
      </w:r>
      <w:r w:rsidRPr="009A13B1">
        <w:rPr>
          <w:rFonts w:ascii="Arial Narrow" w:hAnsi="Arial Narrow"/>
          <w:color w:val="000000"/>
          <w:sz w:val="20"/>
          <w:szCs w:val="20"/>
        </w:rPr>
        <w:tab/>
        <w:t>Data: _____/_____/_____</w:t>
      </w:r>
    </w:p>
    <w:sectPr w:rsidR="00634F36" w:rsidRPr="009A13B1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62" w:right="567" w:bottom="181" w:left="902" w:header="357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48DC" w14:textId="77777777" w:rsidR="003A448F" w:rsidRDefault="003A448F">
      <w:r>
        <w:separator/>
      </w:r>
    </w:p>
  </w:endnote>
  <w:endnote w:type="continuationSeparator" w:id="0">
    <w:p w14:paraId="1C814B9D" w14:textId="77777777" w:rsidR="003A448F" w:rsidRDefault="003A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onbeam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altName w:val="Cambria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AD4E" w14:textId="77777777" w:rsidR="00F07038" w:rsidRDefault="00F070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F04535" w14:textId="77777777" w:rsidR="00F07038" w:rsidRDefault="00F0703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2FF1" w14:textId="77777777" w:rsidR="00F07038" w:rsidRDefault="00F070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D81C" w14:textId="77777777" w:rsidR="003A448F" w:rsidRDefault="003A448F">
      <w:r>
        <w:separator/>
      </w:r>
    </w:p>
  </w:footnote>
  <w:footnote w:type="continuationSeparator" w:id="0">
    <w:p w14:paraId="245B6234" w14:textId="77777777" w:rsidR="003A448F" w:rsidRDefault="003A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6609" w14:textId="77777777" w:rsidR="00F07038" w:rsidRDefault="00F0703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B25E07" w14:textId="77777777" w:rsidR="00F07038" w:rsidRDefault="00F0703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2"/>
      <w:gridCol w:w="5256"/>
      <w:gridCol w:w="2694"/>
    </w:tblGrid>
    <w:tr w:rsidR="00F07038" w14:paraId="5A58D562" w14:textId="77777777">
      <w:trPr>
        <w:cantSplit/>
      </w:trPr>
      <w:tc>
        <w:tcPr>
          <w:tcW w:w="2752" w:type="dxa"/>
        </w:tcPr>
        <w:p w14:paraId="74EDE199" w14:textId="2136BA70" w:rsidR="00F07038" w:rsidRDefault="00E402C4">
          <w:pPr>
            <w:ind w:right="360"/>
          </w:pPr>
          <w:r>
            <w:rPr>
              <w:noProof/>
            </w:rPr>
            <w:drawing>
              <wp:inline distT="0" distB="0" distL="0" distR="0" wp14:anchorId="618A4716" wp14:editId="4B47EC08">
                <wp:extent cx="1162050" cy="3238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6" w:type="dxa"/>
        </w:tcPr>
        <w:p w14:paraId="64F4992D" w14:textId="77777777" w:rsidR="00F07038" w:rsidRPr="009A13B1" w:rsidRDefault="009A13B1" w:rsidP="00C24020">
          <w:pPr>
            <w:pStyle w:val="Ttulo8"/>
            <w:rPr>
              <w:rFonts w:ascii="Moonbeam" w:hAnsi="Moonbeam"/>
            </w:rPr>
          </w:pPr>
          <w:r>
            <w:rPr>
              <w:rFonts w:ascii="Moonbeam" w:hAnsi="Moonbeam"/>
              <w:i/>
              <w:iCs/>
            </w:rPr>
            <w:t>CURSO TÉCNICO INFORMÁTICA</w:t>
          </w:r>
        </w:p>
      </w:tc>
      <w:tc>
        <w:tcPr>
          <w:tcW w:w="2694" w:type="dxa"/>
        </w:tcPr>
        <w:p w14:paraId="16A53116" w14:textId="6F64F851" w:rsidR="00F07038" w:rsidRPr="003559AA" w:rsidRDefault="00E402C4" w:rsidP="003559AA">
          <w:pPr>
            <w:jc w:val="right"/>
          </w:pPr>
          <w:r w:rsidRPr="0013202B">
            <w:rPr>
              <w:noProof/>
            </w:rPr>
            <w:drawing>
              <wp:inline distT="0" distB="0" distL="0" distR="0" wp14:anchorId="10D609DC" wp14:editId="1395A844">
                <wp:extent cx="676275" cy="361950"/>
                <wp:effectExtent l="0" t="0" r="0" b="0"/>
                <wp:docPr id="2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4020" w14:paraId="3CDBA1A7" w14:textId="77777777">
      <w:trPr>
        <w:cantSplit/>
      </w:trPr>
      <w:tc>
        <w:tcPr>
          <w:tcW w:w="2752" w:type="dxa"/>
        </w:tcPr>
        <w:p w14:paraId="1CFEF9E1" w14:textId="77777777" w:rsidR="00C24020" w:rsidRPr="00C24020" w:rsidRDefault="00C24020" w:rsidP="00C24020">
          <w:pPr>
            <w:ind w:right="360"/>
            <w:jc w:val="right"/>
            <w:rPr>
              <w:rFonts w:ascii="Arial Narrow" w:hAnsi="Arial Narrow"/>
            </w:rPr>
          </w:pPr>
        </w:p>
      </w:tc>
      <w:tc>
        <w:tcPr>
          <w:tcW w:w="5256" w:type="dxa"/>
        </w:tcPr>
        <w:p w14:paraId="7CC4E814" w14:textId="77777777" w:rsidR="00C24020" w:rsidRDefault="00C24020" w:rsidP="00074F31">
          <w:pPr>
            <w:pStyle w:val="Ttulo8"/>
            <w:rPr>
              <w:i/>
              <w:iCs/>
            </w:rPr>
          </w:pPr>
        </w:p>
      </w:tc>
      <w:tc>
        <w:tcPr>
          <w:tcW w:w="2694" w:type="dxa"/>
        </w:tcPr>
        <w:p w14:paraId="29084213" w14:textId="77777777" w:rsidR="00C24020" w:rsidRPr="0013202B" w:rsidRDefault="00C24020" w:rsidP="00C24020">
          <w:pPr>
            <w:jc w:val="right"/>
            <w:rPr>
              <w:noProof/>
            </w:rPr>
          </w:pPr>
          <w:r w:rsidRPr="00C24020">
            <w:rPr>
              <w:rFonts w:ascii="Arial Narrow" w:hAnsi="Arial Narrow"/>
              <w:sz w:val="18"/>
            </w:rPr>
            <w:t>Unidade Centro</w:t>
          </w:r>
        </w:p>
      </w:tc>
    </w:tr>
  </w:tbl>
  <w:p w14:paraId="50D559D6" w14:textId="77777777" w:rsidR="00F07038" w:rsidRDefault="00F070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008"/>
    <w:multiLevelType w:val="hybridMultilevel"/>
    <w:tmpl w:val="BE8C9F24"/>
    <w:lvl w:ilvl="0" w:tplc="8EDC1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8ECF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EE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9A92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6ED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D4E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421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7269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4C7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7B94"/>
    <w:multiLevelType w:val="hybridMultilevel"/>
    <w:tmpl w:val="9A703776"/>
    <w:lvl w:ilvl="0" w:tplc="4ED00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C4421D"/>
    <w:multiLevelType w:val="hybridMultilevel"/>
    <w:tmpl w:val="0722E64C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861E4"/>
    <w:multiLevelType w:val="hybridMultilevel"/>
    <w:tmpl w:val="4CBE9DCC"/>
    <w:lvl w:ilvl="0" w:tplc="4CB09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450F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8E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06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C6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8B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C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2B2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A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0413E"/>
    <w:multiLevelType w:val="hybridMultilevel"/>
    <w:tmpl w:val="B134935A"/>
    <w:lvl w:ilvl="0" w:tplc="0416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804C1"/>
    <w:multiLevelType w:val="hybridMultilevel"/>
    <w:tmpl w:val="FACE49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A63EB"/>
    <w:multiLevelType w:val="hybridMultilevel"/>
    <w:tmpl w:val="E856EE18"/>
    <w:lvl w:ilvl="0" w:tplc="220EBE5E">
      <w:start w:val="1"/>
      <w:numFmt w:val="lowerLetter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 w:tplc="F8DA78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1E57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145D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8D88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BA06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DB835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E1E3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BE1B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51161"/>
    <w:multiLevelType w:val="hybridMultilevel"/>
    <w:tmpl w:val="B6102DFA"/>
    <w:lvl w:ilvl="0" w:tplc="65F8344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B874104"/>
    <w:multiLevelType w:val="hybridMultilevel"/>
    <w:tmpl w:val="0722E64C"/>
    <w:lvl w:ilvl="0" w:tplc="2AB4A5B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B21AF"/>
    <w:multiLevelType w:val="hybridMultilevel"/>
    <w:tmpl w:val="FACE4966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25C7B"/>
    <w:multiLevelType w:val="hybridMultilevel"/>
    <w:tmpl w:val="45483FDA"/>
    <w:lvl w:ilvl="0" w:tplc="65F834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F03FD"/>
    <w:multiLevelType w:val="hybridMultilevel"/>
    <w:tmpl w:val="49BE6F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67955"/>
    <w:multiLevelType w:val="hybridMultilevel"/>
    <w:tmpl w:val="7D047B7E"/>
    <w:lvl w:ilvl="0" w:tplc="35C8C066">
      <w:start w:val="2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65"/>
        </w:tabs>
        <w:ind w:left="79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</w:rPr>
    </w:lvl>
  </w:abstractNum>
  <w:abstractNum w:abstractNumId="13" w15:restartNumberingAfterBreak="0">
    <w:nsid w:val="29A0295F"/>
    <w:multiLevelType w:val="hybridMultilevel"/>
    <w:tmpl w:val="B310F360"/>
    <w:lvl w:ilvl="0" w:tplc="65F8344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C56EB5"/>
    <w:multiLevelType w:val="hybridMultilevel"/>
    <w:tmpl w:val="10562FF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106726"/>
    <w:multiLevelType w:val="hybridMultilevel"/>
    <w:tmpl w:val="396A09A2"/>
    <w:lvl w:ilvl="0" w:tplc="78DE6C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4318B7"/>
    <w:multiLevelType w:val="multilevel"/>
    <w:tmpl w:val="9A0AFF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2396758"/>
    <w:multiLevelType w:val="hybridMultilevel"/>
    <w:tmpl w:val="B6102DFA"/>
    <w:lvl w:ilvl="0" w:tplc="0C06A24C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17093"/>
    <w:multiLevelType w:val="multilevel"/>
    <w:tmpl w:val="8B76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6C676CE"/>
    <w:multiLevelType w:val="hybridMultilevel"/>
    <w:tmpl w:val="418AD452"/>
    <w:lvl w:ilvl="0" w:tplc="2AB4A5B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E3C46"/>
    <w:multiLevelType w:val="multilevel"/>
    <w:tmpl w:val="2EFA883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tabs>
          <w:tab w:val="num" w:pos="1476"/>
        </w:tabs>
        <w:ind w:left="1476" w:hanging="49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682"/>
        </w:tabs>
        <w:ind w:left="2682" w:hanging="720"/>
      </w:pPr>
      <w:rPr>
        <w:rFonts w:ascii="Times New Roman" w:hAnsi="Times New Roman" w:cs="Times New Roman" w:hint="default"/>
        <w:b/>
      </w:rPr>
    </w:lvl>
    <w:lvl w:ilvl="3">
      <w:start w:val="1"/>
      <w:numFmt w:val="lowerLetter"/>
      <w:lvlText w:val="%1.%2.%3.%4"/>
      <w:lvlJc w:val="left"/>
      <w:pPr>
        <w:tabs>
          <w:tab w:val="num" w:pos="3663"/>
        </w:tabs>
        <w:ind w:left="3663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5004"/>
        </w:tabs>
        <w:ind w:left="5004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985"/>
        </w:tabs>
        <w:ind w:left="5985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326"/>
        </w:tabs>
        <w:ind w:left="7326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8307"/>
        </w:tabs>
        <w:ind w:left="8307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48"/>
        </w:tabs>
        <w:ind w:left="9648" w:hanging="1800"/>
      </w:pPr>
      <w:rPr>
        <w:rFonts w:ascii="Times New Roman" w:hAnsi="Times New Roman" w:cs="Times New Roman" w:hint="default"/>
        <w:b/>
      </w:rPr>
    </w:lvl>
  </w:abstractNum>
  <w:abstractNum w:abstractNumId="21" w15:restartNumberingAfterBreak="0">
    <w:nsid w:val="3DCF5DD8"/>
    <w:multiLevelType w:val="hybridMultilevel"/>
    <w:tmpl w:val="B680F9F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5299B"/>
    <w:multiLevelType w:val="hybridMultilevel"/>
    <w:tmpl w:val="91981ED2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84813"/>
    <w:multiLevelType w:val="multilevel"/>
    <w:tmpl w:val="ACA264DA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493120EE"/>
    <w:multiLevelType w:val="hybridMultilevel"/>
    <w:tmpl w:val="0722E64C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35"/>
    <w:multiLevelType w:val="hybridMultilevel"/>
    <w:tmpl w:val="418AD452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60D74"/>
    <w:multiLevelType w:val="hybridMultilevel"/>
    <w:tmpl w:val="B8FAFE44"/>
    <w:lvl w:ilvl="0" w:tplc="E75C3C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A3AB7"/>
    <w:multiLevelType w:val="hybridMultilevel"/>
    <w:tmpl w:val="803E647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6C1B89"/>
    <w:multiLevelType w:val="hybridMultilevel"/>
    <w:tmpl w:val="F06C145C"/>
    <w:lvl w:ilvl="0" w:tplc="4CC482C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9A46210"/>
    <w:multiLevelType w:val="hybridMultilevel"/>
    <w:tmpl w:val="418AD452"/>
    <w:lvl w:ilvl="0" w:tplc="36386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96AC2"/>
    <w:multiLevelType w:val="multilevel"/>
    <w:tmpl w:val="E52EA5DA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FC742ED"/>
    <w:multiLevelType w:val="hybridMultilevel"/>
    <w:tmpl w:val="65200D60"/>
    <w:lvl w:ilvl="0" w:tplc="65F834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2"/>
  </w:num>
  <w:num w:numId="5">
    <w:abstractNumId w:val="22"/>
  </w:num>
  <w:num w:numId="6">
    <w:abstractNumId w:val="25"/>
  </w:num>
  <w:num w:numId="7">
    <w:abstractNumId w:val="2"/>
  </w:num>
  <w:num w:numId="8">
    <w:abstractNumId w:val="26"/>
  </w:num>
  <w:num w:numId="9">
    <w:abstractNumId w:val="27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  <w:num w:numId="15">
    <w:abstractNumId w:val="29"/>
  </w:num>
  <w:num w:numId="16">
    <w:abstractNumId w:val="24"/>
  </w:num>
  <w:num w:numId="17">
    <w:abstractNumId w:val="18"/>
  </w:num>
  <w:num w:numId="18">
    <w:abstractNumId w:val="19"/>
  </w:num>
  <w:num w:numId="19">
    <w:abstractNumId w:val="8"/>
  </w:num>
  <w:num w:numId="20">
    <w:abstractNumId w:val="17"/>
  </w:num>
  <w:num w:numId="21">
    <w:abstractNumId w:val="7"/>
  </w:num>
  <w:num w:numId="22">
    <w:abstractNumId w:val="13"/>
  </w:num>
  <w:num w:numId="23">
    <w:abstractNumId w:val="15"/>
  </w:num>
  <w:num w:numId="24">
    <w:abstractNumId w:val="28"/>
  </w:num>
  <w:num w:numId="25">
    <w:abstractNumId w:val="23"/>
  </w:num>
  <w:num w:numId="26">
    <w:abstractNumId w:val="16"/>
  </w:num>
  <w:num w:numId="27">
    <w:abstractNumId w:val="30"/>
  </w:num>
  <w:num w:numId="28">
    <w:abstractNumId w:val="10"/>
  </w:num>
  <w:num w:numId="29">
    <w:abstractNumId w:val="31"/>
  </w:num>
  <w:num w:numId="30">
    <w:abstractNumId w:val="21"/>
  </w:num>
  <w:num w:numId="31">
    <w:abstractNumId w:val="1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31"/>
    <w:rsid w:val="00074F31"/>
    <w:rsid w:val="000D0A48"/>
    <w:rsid w:val="00194BE2"/>
    <w:rsid w:val="001E57BB"/>
    <w:rsid w:val="002C4C70"/>
    <w:rsid w:val="003559AA"/>
    <w:rsid w:val="003909DD"/>
    <w:rsid w:val="003A448F"/>
    <w:rsid w:val="0048323D"/>
    <w:rsid w:val="00542F3C"/>
    <w:rsid w:val="00634F36"/>
    <w:rsid w:val="006805DD"/>
    <w:rsid w:val="006D6A8B"/>
    <w:rsid w:val="007572C5"/>
    <w:rsid w:val="00794F7F"/>
    <w:rsid w:val="007B5E77"/>
    <w:rsid w:val="00984405"/>
    <w:rsid w:val="009A13B1"/>
    <w:rsid w:val="00A21A9F"/>
    <w:rsid w:val="00BF1A41"/>
    <w:rsid w:val="00C17E98"/>
    <w:rsid w:val="00C24020"/>
    <w:rsid w:val="00E402C4"/>
    <w:rsid w:val="00E609D6"/>
    <w:rsid w:val="00E73CB4"/>
    <w:rsid w:val="00E7503A"/>
    <w:rsid w:val="00EB1C7D"/>
    <w:rsid w:val="00F05FD7"/>
    <w:rsid w:val="00F07038"/>
    <w:rsid w:val="00F22401"/>
    <w:rsid w:val="00F5330F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50C98"/>
  <w15:chartTrackingRefBased/>
  <w15:docId w15:val="{A71AAB67-3D6D-46AC-BD20-393D5C0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1418" w:right="1134" w:firstLine="720"/>
      <w:jc w:val="center"/>
      <w:outlineLvl w:val="0"/>
    </w:pPr>
    <w:rPr>
      <w:sz w:val="30"/>
      <w:szCs w:val="3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30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Cs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3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6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Cs w:val="26"/>
      <w:u w:val="single"/>
    </w:rPr>
  </w:style>
  <w:style w:type="paragraph" w:styleId="Ttulo7">
    <w:name w:val="heading 7"/>
    <w:basedOn w:val="Normal"/>
    <w:next w:val="Normal"/>
    <w:qFormat/>
    <w:pPr>
      <w:keepNext/>
      <w:spacing w:line="260" w:lineRule="atLeast"/>
      <w:jc w:val="both"/>
      <w:outlineLvl w:val="6"/>
    </w:pPr>
    <w:rPr>
      <w:rFonts w:cs="Arial"/>
      <w:b/>
      <w:bCs/>
      <w:sz w:val="22"/>
      <w:szCs w:val="26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framePr w:w="10248" w:h="15076" w:wrap="auto" w:vAnchor="page" w:hAnchor="page" w:x="428" w:y="1210"/>
      <w:autoSpaceDE w:val="0"/>
      <w:autoSpaceDN w:val="0"/>
      <w:adjustRightInd w:val="0"/>
      <w:spacing w:line="240" w:lineRule="exact"/>
      <w:ind w:left="1584"/>
      <w:jc w:val="both"/>
    </w:pPr>
    <w:rPr>
      <w:rFonts w:ascii="Arial" w:hAnsi="Arial"/>
      <w:sz w:val="22"/>
      <w:szCs w:val="22"/>
    </w:rPr>
  </w:style>
  <w:style w:type="paragraph" w:styleId="Recuodecorpodetexto2">
    <w:name w:val="Body Text Indent 2"/>
    <w:basedOn w:val="Normal"/>
    <w:semiHidden/>
    <w:pPr>
      <w:framePr w:w="8640" w:h="12955" w:wrap="auto" w:vAnchor="page" w:hAnchor="page" w:x="2002" w:y="2516"/>
      <w:autoSpaceDE w:val="0"/>
      <w:autoSpaceDN w:val="0"/>
      <w:adjustRightInd w:val="0"/>
      <w:spacing w:before="211" w:line="240" w:lineRule="exact"/>
      <w:ind w:left="792"/>
    </w:pPr>
    <w:rPr>
      <w:rFonts w:ascii="Arial" w:hAnsi="Arial"/>
      <w:sz w:val="22"/>
      <w:szCs w:val="22"/>
    </w:rPr>
  </w:style>
  <w:style w:type="paragraph" w:styleId="Textoembloco">
    <w:name w:val="Block Text"/>
    <w:basedOn w:val="Normal"/>
    <w:semiHidden/>
    <w:pPr>
      <w:framePr w:w="8640" w:h="12955" w:wrap="auto" w:vAnchor="page" w:hAnchor="page" w:x="2002" w:y="2516"/>
      <w:autoSpaceDE w:val="0"/>
      <w:autoSpaceDN w:val="0"/>
      <w:adjustRightInd w:val="0"/>
      <w:spacing w:before="225" w:line="240" w:lineRule="exact"/>
      <w:ind w:left="792" w:right="72" w:hanging="72"/>
      <w:jc w:val="both"/>
    </w:pPr>
    <w:rPr>
      <w:rFonts w:ascii="Arial" w:hAnsi="Arial"/>
      <w:sz w:val="22"/>
      <w:szCs w:val="22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30"/>
    </w:rPr>
  </w:style>
  <w:style w:type="paragraph" w:styleId="Corpodetexto">
    <w:name w:val="Body Text"/>
    <w:basedOn w:val="Normal"/>
    <w:semiHidden/>
    <w:pPr>
      <w:jc w:val="both"/>
    </w:pPr>
    <w:rPr>
      <w:szCs w:val="26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Pr>
      <w:b/>
      <w:bCs/>
    </w:rPr>
  </w:style>
  <w:style w:type="paragraph" w:styleId="Corpodetexto2">
    <w:name w:val="Body Text 2"/>
    <w:basedOn w:val="Normal"/>
    <w:semiHidden/>
    <w:pPr>
      <w:jc w:val="both"/>
    </w:pPr>
    <w:rPr>
      <w:sz w:val="20"/>
      <w:szCs w:val="22"/>
    </w:rPr>
  </w:style>
  <w:style w:type="paragraph" w:styleId="Corpodetexto3">
    <w:name w:val="Body Text 3"/>
    <w:basedOn w:val="Normal"/>
    <w:semiHidden/>
    <w:pPr>
      <w:spacing w:line="260" w:lineRule="atLeast"/>
      <w:jc w:val="both"/>
    </w:pPr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F5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elos\timbrado%20cti_adm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cti_adm.dot</Template>
  <TotalTime>5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TFC_2003</vt:lpstr>
    </vt:vector>
  </TitlesOfParts>
  <Company>CLIENTES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TFC_2003</dc:title>
  <dc:subject/>
  <dc:creator>Érica Reis Costa Carvalho</dc:creator>
  <cp:keywords/>
  <cp:lastModifiedBy>Felipe Rio Branco Gonçalves</cp:lastModifiedBy>
  <cp:revision>2</cp:revision>
  <cp:lastPrinted>2014-02-17T14:53:00Z</cp:lastPrinted>
  <dcterms:created xsi:type="dcterms:W3CDTF">2025-02-07T18:02:00Z</dcterms:created>
  <dcterms:modified xsi:type="dcterms:W3CDTF">2025-02-07T18:02:00Z</dcterms:modified>
</cp:coreProperties>
</file>