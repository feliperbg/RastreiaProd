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5B02" w14:textId="77777777" w:rsidR="00BF1A41" w:rsidRPr="009A13B1" w:rsidRDefault="00BF1A41">
      <w:pPr>
        <w:jc w:val="center"/>
        <w:rPr>
          <w:rFonts w:ascii="Arial Narrow" w:hAnsi="Arial Narrow"/>
          <w:b/>
          <w:bCs/>
        </w:rPr>
      </w:pPr>
      <w:r w:rsidRPr="009A13B1">
        <w:rPr>
          <w:rFonts w:ascii="Arial Narrow" w:hAnsi="Arial Narrow"/>
          <w:b/>
          <w:bCs/>
        </w:rPr>
        <w:t xml:space="preserve">PROJETO PARA ELABORAÇÃO DO TRABALHO </w:t>
      </w:r>
      <w:r w:rsidR="00074F31" w:rsidRPr="009A13B1">
        <w:rPr>
          <w:rFonts w:ascii="Arial Narrow" w:hAnsi="Arial Narrow"/>
          <w:b/>
          <w:bCs/>
        </w:rPr>
        <w:t>DE CONCLUSÃO DE CURSO (TC</w:t>
      </w:r>
      <w:r w:rsidRPr="009A13B1">
        <w:rPr>
          <w:rFonts w:ascii="Arial Narrow" w:hAnsi="Arial Narrow"/>
          <w:b/>
          <w:bCs/>
        </w:rPr>
        <w:t>C)</w:t>
      </w:r>
    </w:p>
    <w:p w14:paraId="6EC43D95" w14:textId="77777777" w:rsidR="00BF1A41" w:rsidRPr="009A13B1" w:rsidRDefault="00BF1A41">
      <w:pPr>
        <w:jc w:val="center"/>
        <w:rPr>
          <w:rFonts w:ascii="Arial Narrow" w:hAnsi="Arial Narrow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1397"/>
        <w:gridCol w:w="3775"/>
        <w:gridCol w:w="995"/>
      </w:tblGrid>
      <w:tr w:rsidR="00E7503A" w:rsidRPr="009A13B1" w14:paraId="6E36B953" w14:textId="77777777" w:rsidTr="002C4C70">
        <w:tblPrEx>
          <w:tblCellMar>
            <w:top w:w="0" w:type="dxa"/>
            <w:bottom w:w="0" w:type="dxa"/>
          </w:tblCellMar>
        </w:tblPrEx>
        <w:tc>
          <w:tcPr>
            <w:tcW w:w="2043" w:type="pct"/>
          </w:tcPr>
          <w:p w14:paraId="797B5F82" w14:textId="77777777" w:rsidR="00E7503A" w:rsidRPr="009A13B1" w:rsidRDefault="00E750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Nome Completo do(s) Aluno(s):</w:t>
            </w:r>
          </w:p>
        </w:tc>
        <w:tc>
          <w:tcPr>
            <w:tcW w:w="670" w:type="pct"/>
          </w:tcPr>
          <w:p w14:paraId="0D0BEB1A" w14:textId="77777777" w:rsidR="00E7503A" w:rsidRPr="009A13B1" w:rsidRDefault="00E7503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1810" w:type="pct"/>
          </w:tcPr>
          <w:p w14:paraId="1D46F514" w14:textId="77777777" w:rsidR="00E7503A" w:rsidRPr="009A13B1" w:rsidRDefault="00E7503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477" w:type="pct"/>
          </w:tcPr>
          <w:p w14:paraId="4634AF52" w14:textId="77777777" w:rsidR="00E7503A" w:rsidRPr="009A13B1" w:rsidRDefault="00E7503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TURMA</w:t>
            </w:r>
          </w:p>
        </w:tc>
      </w:tr>
      <w:tr w:rsidR="00E7503A" w:rsidRPr="009A13B1" w14:paraId="4B894D18" w14:textId="77777777" w:rsidTr="002C4C70">
        <w:tblPrEx>
          <w:tblCellMar>
            <w:top w:w="0" w:type="dxa"/>
            <w:bottom w:w="0" w:type="dxa"/>
          </w:tblCellMar>
        </w:tblPrEx>
        <w:tc>
          <w:tcPr>
            <w:tcW w:w="2043" w:type="pct"/>
          </w:tcPr>
          <w:p w14:paraId="44708B81" w14:textId="06FCFDAF" w:rsidR="00E7503A" w:rsidRPr="009A13B1" w:rsidRDefault="00E7503A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9A13B1">
              <w:rPr>
                <w:rFonts w:ascii="Arial Narrow" w:hAnsi="Arial Narrow"/>
                <w:sz w:val="20"/>
                <w:szCs w:val="20"/>
              </w:rPr>
              <w:t>1.</w:t>
            </w:r>
            <w:r w:rsidR="002C4C70">
              <w:rPr>
                <w:rFonts w:ascii="Arial Narrow" w:hAnsi="Arial Narrow"/>
                <w:sz w:val="20"/>
                <w:szCs w:val="20"/>
              </w:rPr>
              <w:t>Felipe Rio Branco Gonçalves</w:t>
            </w:r>
          </w:p>
        </w:tc>
        <w:tc>
          <w:tcPr>
            <w:tcW w:w="670" w:type="pct"/>
          </w:tcPr>
          <w:p w14:paraId="2CA4B280" w14:textId="7486A2FB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(12) 98169-2265</w:t>
            </w:r>
          </w:p>
        </w:tc>
        <w:tc>
          <w:tcPr>
            <w:tcW w:w="1810" w:type="pct"/>
          </w:tcPr>
          <w:p w14:paraId="45609BC9" w14:textId="3E916F25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felipe.rbg31@gmail.com</w:t>
            </w:r>
          </w:p>
        </w:tc>
        <w:tc>
          <w:tcPr>
            <w:tcW w:w="477" w:type="pct"/>
          </w:tcPr>
          <w:p w14:paraId="26454C35" w14:textId="429E9FC7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3°F</w:t>
            </w:r>
          </w:p>
        </w:tc>
      </w:tr>
      <w:tr w:rsidR="00E7503A" w:rsidRPr="009A13B1" w14:paraId="17890958" w14:textId="77777777" w:rsidTr="002C4C70">
        <w:tblPrEx>
          <w:tblCellMar>
            <w:top w:w="0" w:type="dxa"/>
            <w:bottom w:w="0" w:type="dxa"/>
          </w:tblCellMar>
        </w:tblPrEx>
        <w:tc>
          <w:tcPr>
            <w:tcW w:w="2043" w:type="pct"/>
          </w:tcPr>
          <w:p w14:paraId="6D5F6244" w14:textId="72795043" w:rsidR="00E7503A" w:rsidRPr="009A13B1" w:rsidRDefault="00E7503A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9A13B1">
              <w:rPr>
                <w:rFonts w:ascii="Arial Narrow" w:hAnsi="Arial Narrow"/>
                <w:sz w:val="20"/>
                <w:szCs w:val="20"/>
              </w:rPr>
              <w:t>2.</w:t>
            </w:r>
            <w:r w:rsidR="002C4C70">
              <w:rPr>
                <w:rFonts w:ascii="Arial Narrow" w:hAnsi="Arial Narrow"/>
                <w:sz w:val="20"/>
                <w:szCs w:val="20"/>
              </w:rPr>
              <w:t>José Pedro Barros Gadioli</w:t>
            </w:r>
          </w:p>
        </w:tc>
        <w:tc>
          <w:tcPr>
            <w:tcW w:w="670" w:type="pct"/>
          </w:tcPr>
          <w:p w14:paraId="7F49AEA7" w14:textId="1DCDA02D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(12) 99751-2508</w:t>
            </w:r>
          </w:p>
        </w:tc>
        <w:tc>
          <w:tcPr>
            <w:tcW w:w="1810" w:type="pct"/>
          </w:tcPr>
          <w:p w14:paraId="48BE48DC" w14:textId="143E464C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josepedrobgtt@gmail.com</w:t>
            </w:r>
          </w:p>
        </w:tc>
        <w:tc>
          <w:tcPr>
            <w:tcW w:w="477" w:type="pct"/>
          </w:tcPr>
          <w:p w14:paraId="46FDF411" w14:textId="1EAF355B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3°F</w:t>
            </w:r>
          </w:p>
        </w:tc>
      </w:tr>
      <w:tr w:rsidR="00E7503A" w:rsidRPr="009A13B1" w14:paraId="11B4D08E" w14:textId="77777777" w:rsidTr="002C4C70">
        <w:tblPrEx>
          <w:tblCellMar>
            <w:top w:w="0" w:type="dxa"/>
            <w:bottom w:w="0" w:type="dxa"/>
          </w:tblCellMar>
        </w:tblPrEx>
        <w:tc>
          <w:tcPr>
            <w:tcW w:w="2043" w:type="pct"/>
          </w:tcPr>
          <w:p w14:paraId="7F382E49" w14:textId="0018D5C8" w:rsidR="00E7503A" w:rsidRPr="009A13B1" w:rsidRDefault="00E7503A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9A13B1">
              <w:rPr>
                <w:rFonts w:ascii="Arial Narrow" w:hAnsi="Arial Narrow"/>
                <w:sz w:val="20"/>
                <w:szCs w:val="20"/>
              </w:rPr>
              <w:t>3.</w:t>
            </w:r>
            <w:r w:rsidR="002C4C70">
              <w:rPr>
                <w:rFonts w:ascii="Arial Narrow" w:hAnsi="Arial Narrow"/>
                <w:sz w:val="20"/>
                <w:szCs w:val="20"/>
              </w:rPr>
              <w:t>João Pedro Alves Nogueira</w:t>
            </w:r>
          </w:p>
        </w:tc>
        <w:tc>
          <w:tcPr>
            <w:tcW w:w="670" w:type="pct"/>
          </w:tcPr>
          <w:p w14:paraId="2954A500" w14:textId="7546DCFD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(12) 99176-7661</w:t>
            </w:r>
          </w:p>
        </w:tc>
        <w:tc>
          <w:tcPr>
            <w:tcW w:w="1810" w:type="pct"/>
          </w:tcPr>
          <w:p w14:paraId="2F4ABBDB" w14:textId="3075E26B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C4C70">
              <w:rPr>
                <w:rFonts w:ascii="Arial Narrow" w:hAnsi="Arial Narrow"/>
                <w:sz w:val="20"/>
                <w:szCs w:val="20"/>
              </w:rPr>
              <w:t>jp.nogueira2008@gmail.com</w:t>
            </w:r>
          </w:p>
        </w:tc>
        <w:tc>
          <w:tcPr>
            <w:tcW w:w="477" w:type="pct"/>
          </w:tcPr>
          <w:p w14:paraId="611585A4" w14:textId="44C5A424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3°F</w:t>
            </w:r>
          </w:p>
        </w:tc>
      </w:tr>
    </w:tbl>
    <w:p w14:paraId="60B1813F" w14:textId="77777777" w:rsidR="00BF1A41" w:rsidRDefault="00BF1A41">
      <w:pPr>
        <w:spacing w:line="360" w:lineRule="auto"/>
        <w:jc w:val="both"/>
        <w:rPr>
          <w:rFonts w:ascii="Arial Narrow" w:hAnsi="Arial Narrow"/>
          <w:b/>
          <w:bCs/>
          <w:sz w:val="20"/>
          <w:szCs w:val="20"/>
        </w:rPr>
      </w:pPr>
    </w:p>
    <w:p w14:paraId="14B8276E" w14:textId="77777777" w:rsidR="003909DD" w:rsidRPr="002C4C70" w:rsidRDefault="003909DD">
      <w:pPr>
        <w:spacing w:line="360" w:lineRule="auto"/>
        <w:jc w:val="both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CURSOS ENVOLVIDOS – PROJETO INTEGRADOR: </w:t>
      </w:r>
    </w:p>
    <w:p w14:paraId="1C6C685A" w14:textId="555E67B9" w:rsidR="00634F36" w:rsidRPr="00F22401" w:rsidRDefault="00F224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22401">
        <w:rPr>
          <w:rFonts w:ascii="Arial" w:hAnsi="Arial" w:cs="Arial"/>
          <w:u w:val="single"/>
        </w:rPr>
        <w:t>Informátic</w:t>
      </w:r>
      <w:r>
        <w:rPr>
          <w:rFonts w:ascii="Arial" w:hAnsi="Arial" w:cs="Arial"/>
          <w:u w:val="single"/>
        </w:rPr>
        <w:t>a_____________________________________________________________________</w:t>
      </w:r>
    </w:p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4"/>
        <w:gridCol w:w="4634"/>
      </w:tblGrid>
      <w:tr w:rsidR="00BF1A41" w:rsidRPr="009A13B1" w14:paraId="501EB2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pct"/>
          </w:tcPr>
          <w:p w14:paraId="05EC1180" w14:textId="77777777" w:rsidR="00BF1A41" w:rsidRPr="009A13B1" w:rsidRDefault="00BF1A4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Nome Completo do</w:t>
            </w:r>
            <w:r w:rsidR="00074F31"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(a)</w:t>
            </w: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634F36"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Professor(a) </w:t>
            </w: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Orientador(a):</w:t>
            </w:r>
          </w:p>
        </w:tc>
        <w:tc>
          <w:tcPr>
            <w:tcW w:w="2220" w:type="pct"/>
          </w:tcPr>
          <w:p w14:paraId="4C6815F2" w14:textId="77777777" w:rsidR="00BF1A41" w:rsidRPr="009A13B1" w:rsidRDefault="00BF1A4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e-mail</w:t>
            </w:r>
          </w:p>
        </w:tc>
      </w:tr>
      <w:tr w:rsidR="00BF1A41" w:rsidRPr="009A13B1" w14:paraId="13FD5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0" w:type="pct"/>
          </w:tcPr>
          <w:p w14:paraId="44B158FF" w14:textId="52AA3FEF" w:rsidR="00BF1A41" w:rsidRPr="00F22401" w:rsidRDefault="00F22401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Arial" w:hAnsi="Arial" w:cs="Arial"/>
              </w:rPr>
            </w:pPr>
            <w:r w:rsidRPr="00F22401">
              <w:rPr>
                <w:rFonts w:ascii="Arial" w:hAnsi="Arial" w:cs="Arial"/>
              </w:rPr>
              <w:t>Hélio Esperidião Lourenço Ferreira</w:t>
            </w:r>
          </w:p>
        </w:tc>
        <w:tc>
          <w:tcPr>
            <w:tcW w:w="2220" w:type="pct"/>
          </w:tcPr>
          <w:p w14:paraId="62AFF957" w14:textId="50DA4063" w:rsidR="00BF1A41" w:rsidRPr="00F22401" w:rsidRDefault="00F2240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2401">
              <w:rPr>
                <w:rFonts w:ascii="Arial" w:hAnsi="Arial" w:cs="Arial"/>
              </w:rPr>
              <w:t>helioesperidiao@gmail.com</w:t>
            </w:r>
          </w:p>
        </w:tc>
      </w:tr>
    </w:tbl>
    <w:p w14:paraId="79C3B8BF" w14:textId="77777777" w:rsidR="00BF1A41" w:rsidRPr="009A13B1" w:rsidRDefault="00BF1A41">
      <w:pPr>
        <w:spacing w:line="36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8"/>
      </w:tblGrid>
      <w:tr w:rsidR="00BF1A41" w:rsidRPr="009A13B1" w14:paraId="06CA5F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nil"/>
            </w:tcBorders>
          </w:tcPr>
          <w:p w14:paraId="64936D06" w14:textId="77777777" w:rsidR="00BF1A41" w:rsidRPr="009A13B1" w:rsidRDefault="00BF1A41" w:rsidP="00634F36">
            <w:pPr>
              <w:numPr>
                <w:ilvl w:val="0"/>
                <w:numId w:val="31"/>
              </w:numPr>
              <w:ind w:left="284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Assunto(s) a ser(em) abordado(s) no trabalho</w:t>
            </w:r>
            <w:r w:rsidR="00074F31"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(tema)</w:t>
            </w: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</w:tr>
      <w:tr w:rsidR="00BF1A41" w:rsidRPr="009A13B1" w14:paraId="33763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14:paraId="1CCE5A98" w14:textId="15C6BDEF" w:rsidR="00BF1A41" w:rsidRPr="00F22401" w:rsidRDefault="00F22401" w:rsidP="00F224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22401">
              <w:rPr>
                <w:rFonts w:ascii="Arial" w:hAnsi="Arial" w:cs="Arial"/>
              </w:rPr>
              <w:t xml:space="preserve">Sistema de Controles de </w:t>
            </w:r>
            <w:r>
              <w:rPr>
                <w:rFonts w:ascii="Arial" w:hAnsi="Arial" w:cs="Arial"/>
              </w:rPr>
              <w:t>E</w:t>
            </w:r>
            <w:r w:rsidRPr="00F22401">
              <w:rPr>
                <w:rFonts w:ascii="Arial" w:hAnsi="Arial" w:cs="Arial"/>
              </w:rPr>
              <w:t>tapas do</w:t>
            </w:r>
            <w:r>
              <w:rPr>
                <w:rFonts w:ascii="Arial" w:hAnsi="Arial" w:cs="Arial"/>
              </w:rPr>
              <w:t xml:space="preserve"> P</w:t>
            </w:r>
            <w:r w:rsidRPr="00F22401">
              <w:rPr>
                <w:rFonts w:ascii="Arial" w:hAnsi="Arial" w:cs="Arial"/>
              </w:rPr>
              <w:t xml:space="preserve">rocesso de </w:t>
            </w:r>
            <w:r>
              <w:rPr>
                <w:rFonts w:ascii="Arial" w:hAnsi="Arial" w:cs="Arial"/>
              </w:rPr>
              <w:t>P</w:t>
            </w:r>
            <w:r w:rsidRPr="00F22401">
              <w:rPr>
                <w:rFonts w:ascii="Arial" w:hAnsi="Arial" w:cs="Arial"/>
              </w:rPr>
              <w:t xml:space="preserve">rodução e </w:t>
            </w:r>
            <w:r>
              <w:rPr>
                <w:rFonts w:ascii="Arial" w:hAnsi="Arial" w:cs="Arial"/>
              </w:rPr>
              <w:t>R</w:t>
            </w:r>
            <w:r w:rsidRPr="00F22401">
              <w:rPr>
                <w:rFonts w:ascii="Arial" w:hAnsi="Arial" w:cs="Arial"/>
              </w:rPr>
              <w:t xml:space="preserve">astreabilidade de </w:t>
            </w:r>
            <w:r>
              <w:rPr>
                <w:rFonts w:ascii="Arial" w:hAnsi="Arial" w:cs="Arial"/>
              </w:rPr>
              <w:t>C</w:t>
            </w:r>
            <w:r w:rsidRPr="00F22401">
              <w:rPr>
                <w:rFonts w:ascii="Arial" w:hAnsi="Arial" w:cs="Arial"/>
              </w:rPr>
              <w:t>omponentes</w:t>
            </w:r>
          </w:p>
        </w:tc>
      </w:tr>
      <w:tr w:rsidR="00BF1A41" w:rsidRPr="009A13B1" w14:paraId="12456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838B35A" w14:textId="77777777" w:rsidR="00BF1A41" w:rsidRPr="009A13B1" w:rsidRDefault="00BF1A41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B361608" w14:textId="77777777" w:rsidR="00BF1A41" w:rsidRPr="009A13B1" w:rsidRDefault="00BF1A41">
      <w:pPr>
        <w:spacing w:line="36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8"/>
      </w:tblGrid>
      <w:tr w:rsidR="00BF1A41" w:rsidRPr="009A13B1" w14:paraId="23242A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nil"/>
            </w:tcBorders>
          </w:tcPr>
          <w:p w14:paraId="34F7D7F2" w14:textId="12974DD7" w:rsidR="00F22401" w:rsidRPr="002C4C70" w:rsidRDefault="00074F31" w:rsidP="00F22401">
            <w:pPr>
              <w:numPr>
                <w:ilvl w:val="0"/>
                <w:numId w:val="31"/>
              </w:numPr>
              <w:ind w:left="284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Objetivo Pretendid</w:t>
            </w:r>
            <w:r w:rsidR="00F22401">
              <w:rPr>
                <w:rFonts w:ascii="Arial Narrow" w:hAnsi="Arial Narrow"/>
                <w:b/>
                <w:bCs/>
                <w:sz w:val="20"/>
                <w:szCs w:val="20"/>
              </w:rPr>
              <w:t>o</w:t>
            </w:r>
            <w:r w:rsidR="002C4C70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</w:tr>
      <w:tr w:rsidR="00BF1A41" w:rsidRPr="009A13B1" w14:paraId="1E6823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6BA23EB" w14:textId="63D691D4" w:rsidR="00074F31" w:rsidRPr="00F22401" w:rsidRDefault="00F22401" w:rsidP="00F22401">
            <w:pPr>
              <w:spacing w:line="360" w:lineRule="auto"/>
              <w:jc w:val="both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P</w:t>
            </w:r>
            <w:r w:rsidRPr="00F22401">
              <w:rPr>
                <w:rFonts w:ascii="Arial" w:hAnsi="Arial" w:cs="Arial"/>
                <w:bCs/>
                <w:u w:val="single"/>
              </w:rPr>
              <w:t xml:space="preserve">ermitir que seja realizado o cadastro de produtos bem como suas matérias primas e etapas de produção. Construir uma ferramenta que permita realizar uma análise temporal sobre as etapas de produção e seus respectivos componentes. Será utilizado uma interface web que implementa </w:t>
            </w:r>
            <w:r w:rsidRPr="00F22401">
              <w:rPr>
                <w:rFonts w:ascii="Arial" w:hAnsi="Arial" w:cs="Arial"/>
                <w:bCs/>
                <w:u w:val="single"/>
              </w:rPr>
              <w:t>t</w:t>
            </w:r>
            <w:r>
              <w:rPr>
                <w:rFonts w:ascii="Arial" w:hAnsi="Arial" w:cs="Arial"/>
                <w:bCs/>
                <w:u w:val="single"/>
              </w:rPr>
              <w:t>e</w:t>
            </w:r>
            <w:r w:rsidRPr="00F22401">
              <w:rPr>
                <w:rFonts w:ascii="Arial" w:hAnsi="Arial" w:cs="Arial"/>
                <w:bCs/>
                <w:u w:val="single"/>
              </w:rPr>
              <w:t>cnologias</w:t>
            </w:r>
            <w:r w:rsidRPr="00F22401">
              <w:rPr>
                <w:rFonts w:ascii="Arial" w:hAnsi="Arial" w:cs="Arial"/>
                <w:bCs/>
                <w:u w:val="single"/>
              </w:rPr>
              <w:t xml:space="preserve"> </w:t>
            </w:r>
            <w:r>
              <w:rPr>
                <w:rFonts w:ascii="Arial" w:hAnsi="Arial" w:cs="Arial"/>
                <w:bCs/>
                <w:u w:val="single"/>
              </w:rPr>
              <w:t>J</w:t>
            </w:r>
            <w:r w:rsidRPr="00F22401">
              <w:rPr>
                <w:rFonts w:ascii="Arial" w:hAnsi="Arial" w:cs="Arial"/>
                <w:bCs/>
                <w:u w:val="single"/>
              </w:rPr>
              <w:t>avascript no front</w:t>
            </w:r>
            <w:r>
              <w:rPr>
                <w:rFonts w:ascii="Arial" w:hAnsi="Arial" w:cs="Arial"/>
                <w:bCs/>
                <w:u w:val="single"/>
              </w:rPr>
              <w:t>-end</w:t>
            </w:r>
            <w:r w:rsidRPr="00F22401">
              <w:rPr>
                <w:rFonts w:ascii="Arial" w:hAnsi="Arial" w:cs="Arial"/>
                <w:bCs/>
                <w:u w:val="single"/>
              </w:rPr>
              <w:t xml:space="preserve"> e no back</w:t>
            </w:r>
            <w:r>
              <w:rPr>
                <w:rFonts w:ascii="Arial" w:hAnsi="Arial" w:cs="Arial"/>
                <w:bCs/>
                <w:u w:val="single"/>
              </w:rPr>
              <w:t>-</w:t>
            </w:r>
            <w:r w:rsidRPr="00F22401">
              <w:rPr>
                <w:rFonts w:ascii="Arial" w:hAnsi="Arial" w:cs="Arial"/>
                <w:bCs/>
                <w:u w:val="single"/>
              </w:rPr>
              <w:t xml:space="preserve">end, para </w:t>
            </w:r>
            <w:r>
              <w:rPr>
                <w:rFonts w:ascii="Arial" w:hAnsi="Arial" w:cs="Arial"/>
                <w:bCs/>
                <w:u w:val="single"/>
              </w:rPr>
              <w:t xml:space="preserve">o </w:t>
            </w:r>
            <w:r w:rsidRPr="00F22401">
              <w:rPr>
                <w:rFonts w:ascii="Arial" w:hAnsi="Arial" w:cs="Arial"/>
                <w:bCs/>
                <w:u w:val="single"/>
              </w:rPr>
              <w:t xml:space="preserve">armazenamento de dados será utilizado no </w:t>
            </w:r>
            <w:r>
              <w:rPr>
                <w:rFonts w:ascii="Arial" w:hAnsi="Arial" w:cs="Arial"/>
                <w:bCs/>
                <w:u w:val="single"/>
              </w:rPr>
              <w:t>M</w:t>
            </w:r>
            <w:r w:rsidRPr="00F22401">
              <w:rPr>
                <w:rFonts w:ascii="Arial" w:hAnsi="Arial" w:cs="Arial"/>
                <w:bCs/>
                <w:u w:val="single"/>
              </w:rPr>
              <w:t>ongo</w:t>
            </w:r>
            <w:r>
              <w:rPr>
                <w:rFonts w:ascii="Arial" w:hAnsi="Arial" w:cs="Arial"/>
                <w:bCs/>
                <w:u w:val="single"/>
              </w:rPr>
              <w:t>DB</w:t>
            </w:r>
            <w:r w:rsidRPr="00F22401">
              <w:rPr>
                <w:rFonts w:ascii="Arial" w:hAnsi="Arial" w:cs="Arial"/>
                <w:bCs/>
                <w:u w:val="single"/>
              </w:rPr>
              <w:t>. Será desenvolvido um circuito capaz de identificar os componentes que são utilizados em cada etapa do processo de produção, o circuito utilizará como base o microcontrolador ESP32 e a identificação dos componentes será feita por meio de RFID</w:t>
            </w:r>
            <w:r w:rsidR="002C4C70">
              <w:rPr>
                <w:rFonts w:ascii="Arial" w:hAnsi="Arial" w:cs="Arial"/>
                <w:bCs/>
                <w:u w:val="single"/>
              </w:rPr>
              <w:t>._____</w:t>
            </w:r>
          </w:p>
          <w:p w14:paraId="2E00B51B" w14:textId="5191E6D4" w:rsidR="006805DD" w:rsidRDefault="00074F31" w:rsidP="009A13B1">
            <w:pPr>
              <w:numPr>
                <w:ilvl w:val="0"/>
                <w:numId w:val="32"/>
              </w:numPr>
              <w:spacing w:line="360" w:lineRule="auto"/>
              <w:ind w:left="284" w:hanging="284"/>
              <w:rPr>
                <w:rFonts w:ascii="Arial Narrow" w:hAnsi="Arial Narrow"/>
                <w:b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sz w:val="20"/>
                <w:szCs w:val="20"/>
              </w:rPr>
              <w:t>Justificativa</w:t>
            </w:r>
            <w:r w:rsidR="002C4C70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  <w:p w14:paraId="6C309244" w14:textId="1D387448" w:rsidR="009A13B1" w:rsidRPr="00F22401" w:rsidRDefault="00F22401" w:rsidP="00F22401">
            <w:pPr>
              <w:spacing w:line="360" w:lineRule="auto"/>
              <w:jc w:val="both"/>
              <w:rPr>
                <w:rFonts w:ascii="Arial" w:hAnsi="Arial" w:cs="Arial"/>
                <w:bCs/>
                <w:u w:val="single"/>
              </w:rPr>
            </w:pPr>
            <w:r w:rsidRPr="00F22401">
              <w:rPr>
                <w:rFonts w:ascii="Arial" w:hAnsi="Arial" w:cs="Arial"/>
                <w:bCs/>
                <w:u w:val="single"/>
              </w:rPr>
              <w:t>Há poucos sistemas e metodologias que são capazes de identificar com precisão o tempo de cada etapa do processo de produção</w:t>
            </w:r>
            <w:r w:rsidRPr="00F22401">
              <w:rPr>
                <w:rFonts w:ascii="Arial" w:hAnsi="Arial" w:cs="Arial"/>
                <w:bCs/>
                <w:u w:val="single"/>
              </w:rPr>
              <w:t>,</w:t>
            </w:r>
            <w:r w:rsidRPr="00F22401">
              <w:rPr>
                <w:rFonts w:ascii="Arial" w:hAnsi="Arial" w:cs="Arial"/>
                <w:bCs/>
                <w:u w:val="single"/>
              </w:rPr>
              <w:t xml:space="preserve"> bem como compreender que componentes são utilizados durante o processo de forma </w:t>
            </w:r>
            <w:r w:rsidR="002C4C70" w:rsidRPr="00F22401">
              <w:rPr>
                <w:rFonts w:ascii="Arial" w:hAnsi="Arial" w:cs="Arial"/>
                <w:bCs/>
                <w:u w:val="single"/>
              </w:rPr>
              <w:t>rastreável.</w:t>
            </w:r>
            <w:r w:rsidR="002C4C70">
              <w:rPr>
                <w:rFonts w:ascii="Arial" w:hAnsi="Arial" w:cs="Arial"/>
                <w:bCs/>
                <w:u w:val="single"/>
              </w:rPr>
              <w:t xml:space="preserve"> _____________________________________________</w:t>
            </w:r>
          </w:p>
        </w:tc>
      </w:tr>
    </w:tbl>
    <w:p w14:paraId="2663434B" w14:textId="77777777" w:rsidR="001E57BB" w:rsidRPr="009A13B1" w:rsidRDefault="001E57BB">
      <w:pPr>
        <w:jc w:val="both"/>
        <w:rPr>
          <w:rFonts w:ascii="Arial Narrow" w:hAnsi="Arial Narrow"/>
          <w:sz w:val="20"/>
          <w:szCs w:val="20"/>
        </w:rPr>
      </w:pPr>
    </w:p>
    <w:p w14:paraId="49196997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Assinatura do(s) aluno(s)</w:t>
      </w:r>
    </w:p>
    <w:p w14:paraId="6EF49B6C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</w:p>
    <w:p w14:paraId="38FB68B5" w14:textId="77777777" w:rsidR="001E57BB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1)________________________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>___________________</w:t>
      </w:r>
      <w:r w:rsidRPr="009A13B1">
        <w:rPr>
          <w:rFonts w:ascii="Arial Narrow" w:hAnsi="Arial Narrow"/>
          <w:color w:val="000000"/>
          <w:sz w:val="20"/>
          <w:szCs w:val="20"/>
        </w:rPr>
        <w:t>_</w:t>
      </w:r>
      <w:r w:rsidRPr="009A13B1">
        <w:rPr>
          <w:rFonts w:ascii="Arial Narrow" w:hAnsi="Arial Narrow"/>
          <w:color w:val="000000"/>
          <w:sz w:val="20"/>
          <w:szCs w:val="20"/>
        </w:rPr>
        <w:tab/>
      </w:r>
      <w:r w:rsidR="00634F36" w:rsidRPr="009A13B1">
        <w:rPr>
          <w:rFonts w:ascii="Arial Narrow" w:hAnsi="Arial Narrow"/>
          <w:color w:val="000000"/>
          <w:sz w:val="20"/>
          <w:szCs w:val="20"/>
        </w:rPr>
        <w:tab/>
      </w:r>
      <w:r w:rsidR="001E57BB" w:rsidRPr="009A13B1">
        <w:rPr>
          <w:rFonts w:ascii="Arial Narrow" w:hAnsi="Arial Narrow"/>
          <w:color w:val="000000"/>
          <w:sz w:val="20"/>
          <w:szCs w:val="20"/>
        </w:rPr>
        <w:t>3) ____________________________________________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</w:p>
    <w:p w14:paraId="1FECC5F1" w14:textId="77777777" w:rsidR="001E57BB" w:rsidRPr="009A13B1" w:rsidRDefault="001E57BB">
      <w:pPr>
        <w:jc w:val="both"/>
        <w:rPr>
          <w:rFonts w:ascii="Arial Narrow" w:hAnsi="Arial Narrow"/>
          <w:color w:val="000000"/>
          <w:sz w:val="20"/>
          <w:szCs w:val="20"/>
        </w:rPr>
      </w:pPr>
    </w:p>
    <w:p w14:paraId="59726E63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2)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 xml:space="preserve"> ____________________________________________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  <w:r w:rsidRPr="009A13B1">
        <w:rPr>
          <w:rFonts w:ascii="Arial Narrow" w:hAnsi="Arial Narrow"/>
          <w:color w:val="000000"/>
          <w:sz w:val="20"/>
          <w:szCs w:val="20"/>
        </w:rPr>
        <w:t xml:space="preserve"> 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ab/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</w:p>
    <w:p w14:paraId="1601C2E1" w14:textId="77777777" w:rsidR="00BF1A41" w:rsidRPr="009A13B1" w:rsidRDefault="00BF1A41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5C9DEF54" w14:textId="77777777" w:rsidR="00F07038" w:rsidRDefault="00F07038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31F34F32" w14:textId="77777777" w:rsidR="00A21A9F" w:rsidRDefault="00A21A9F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5E31F74C" w14:textId="77777777" w:rsidR="00A21A9F" w:rsidRPr="009A13B1" w:rsidRDefault="00A21A9F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3DE8F90C" w14:textId="77777777" w:rsidR="00634F36" w:rsidRPr="009A13B1" w:rsidRDefault="00634F36">
      <w:pPr>
        <w:jc w:val="both"/>
        <w:rPr>
          <w:rFonts w:ascii="Arial Narrow" w:hAnsi="Arial Narrow"/>
          <w:color w:val="000000"/>
          <w:sz w:val="6"/>
          <w:szCs w:val="20"/>
        </w:rPr>
      </w:pPr>
    </w:p>
    <w:p w14:paraId="2DA7246B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Aprovação do</w:t>
      </w:r>
      <w:r w:rsidR="00C24020" w:rsidRPr="009A13B1">
        <w:rPr>
          <w:rFonts w:ascii="Arial Narrow" w:hAnsi="Arial Narrow"/>
          <w:color w:val="000000"/>
          <w:sz w:val="20"/>
          <w:szCs w:val="20"/>
        </w:rPr>
        <w:t>(a)</w:t>
      </w:r>
      <w:r w:rsidRPr="009A13B1">
        <w:rPr>
          <w:rFonts w:ascii="Arial Narrow" w:hAnsi="Arial Narrow"/>
          <w:color w:val="000000"/>
          <w:sz w:val="20"/>
          <w:szCs w:val="20"/>
        </w:rPr>
        <w:t xml:space="preserve"> Orientador</w:t>
      </w:r>
      <w:r w:rsidR="00C24020" w:rsidRPr="009A13B1">
        <w:rPr>
          <w:rFonts w:ascii="Arial Narrow" w:hAnsi="Arial Narrow"/>
          <w:color w:val="000000"/>
          <w:sz w:val="20"/>
          <w:szCs w:val="20"/>
        </w:rPr>
        <w:t>(a)</w:t>
      </w:r>
      <w:r w:rsidRPr="009A13B1">
        <w:rPr>
          <w:rFonts w:ascii="Arial Narrow" w:hAnsi="Arial Narrow"/>
          <w:color w:val="000000"/>
          <w:sz w:val="20"/>
          <w:szCs w:val="20"/>
        </w:rPr>
        <w:t>:    ___________________________________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>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>_______</w:t>
      </w:r>
      <w:r w:rsidR="00A21A9F">
        <w:rPr>
          <w:rFonts w:ascii="Arial Narrow" w:hAnsi="Arial Narrow"/>
          <w:color w:val="000000"/>
          <w:sz w:val="20"/>
          <w:szCs w:val="20"/>
        </w:rPr>
        <w:t xml:space="preserve">________ 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  <w:r w:rsidRPr="009A13B1">
        <w:rPr>
          <w:rFonts w:ascii="Arial Narrow" w:hAnsi="Arial Narrow"/>
          <w:color w:val="000000"/>
          <w:sz w:val="20"/>
          <w:szCs w:val="20"/>
        </w:rPr>
        <w:t>Data: _____/_____/_____</w:t>
      </w:r>
    </w:p>
    <w:p w14:paraId="002CD54C" w14:textId="77777777" w:rsidR="00634F36" w:rsidRPr="009A13B1" w:rsidRDefault="00634F36">
      <w:pPr>
        <w:jc w:val="both"/>
        <w:rPr>
          <w:rFonts w:ascii="Arial Narrow" w:hAnsi="Arial Narrow"/>
          <w:color w:val="000000"/>
          <w:sz w:val="20"/>
          <w:szCs w:val="20"/>
        </w:rPr>
      </w:pPr>
    </w:p>
    <w:p w14:paraId="52FF6F78" w14:textId="77777777" w:rsidR="00BF1A41" w:rsidRPr="009A13B1" w:rsidRDefault="00C24020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 xml:space="preserve">Aprovação do(a) 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 xml:space="preserve"> Professor</w:t>
      </w:r>
      <w:r w:rsidRPr="009A13B1">
        <w:rPr>
          <w:rFonts w:ascii="Arial Narrow" w:hAnsi="Arial Narrow"/>
          <w:color w:val="000000"/>
          <w:sz w:val="20"/>
          <w:szCs w:val="20"/>
        </w:rPr>
        <w:t>(a)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 xml:space="preserve"> de Projetos : _______________________________________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>__</w:t>
      </w:r>
      <w:r w:rsidR="00A21A9F">
        <w:rPr>
          <w:rFonts w:ascii="Arial Narrow" w:hAnsi="Arial Narrow"/>
          <w:color w:val="000000"/>
          <w:sz w:val="20"/>
          <w:szCs w:val="20"/>
        </w:rPr>
        <w:t>______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 xml:space="preserve"> 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  <w:r w:rsidR="00634F36" w:rsidRPr="009A13B1">
        <w:rPr>
          <w:rFonts w:ascii="Arial Narrow" w:hAnsi="Arial Narrow"/>
          <w:color w:val="000000"/>
          <w:sz w:val="20"/>
          <w:szCs w:val="20"/>
        </w:rPr>
        <w:t>Data: _____/_____/_____</w:t>
      </w:r>
    </w:p>
    <w:p w14:paraId="2C64248A" w14:textId="77777777" w:rsidR="00C24020" w:rsidRPr="009A13B1" w:rsidRDefault="00C24020">
      <w:pPr>
        <w:jc w:val="both"/>
        <w:rPr>
          <w:rFonts w:ascii="Arial Narrow" w:hAnsi="Arial Narrow"/>
          <w:sz w:val="20"/>
          <w:szCs w:val="20"/>
        </w:rPr>
      </w:pPr>
    </w:p>
    <w:p w14:paraId="18DA911C" w14:textId="77777777" w:rsidR="00634F36" w:rsidRPr="009A13B1" w:rsidRDefault="00C24020" w:rsidP="00C24020">
      <w:pPr>
        <w:jc w:val="both"/>
        <w:rPr>
          <w:rFonts w:ascii="Arial Narrow" w:hAnsi="Arial Narrow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Aprovação da Coordenação : ________________________________________________</w:t>
      </w:r>
      <w:r w:rsidR="00A21A9F">
        <w:rPr>
          <w:rFonts w:ascii="Arial Narrow" w:hAnsi="Arial Narrow"/>
          <w:color w:val="000000"/>
          <w:sz w:val="20"/>
          <w:szCs w:val="20"/>
        </w:rPr>
        <w:t>___________</w:t>
      </w:r>
      <w:r w:rsidRPr="009A13B1">
        <w:rPr>
          <w:rFonts w:ascii="Arial Narrow" w:hAnsi="Arial Narrow"/>
          <w:color w:val="000000"/>
          <w:sz w:val="20"/>
          <w:szCs w:val="20"/>
        </w:rPr>
        <w:t xml:space="preserve">_ </w:t>
      </w:r>
      <w:r w:rsidRPr="009A13B1">
        <w:rPr>
          <w:rFonts w:ascii="Arial Narrow" w:hAnsi="Arial Narrow"/>
          <w:color w:val="000000"/>
          <w:sz w:val="20"/>
          <w:szCs w:val="20"/>
        </w:rPr>
        <w:tab/>
        <w:t>Data: _____/_____/_____</w:t>
      </w:r>
    </w:p>
    <w:sectPr w:rsidR="00634F36" w:rsidRPr="009A13B1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62" w:right="567" w:bottom="181" w:left="902" w:header="35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03F19" w14:textId="77777777" w:rsidR="00542F3C" w:rsidRDefault="00542F3C">
      <w:r>
        <w:separator/>
      </w:r>
    </w:p>
  </w:endnote>
  <w:endnote w:type="continuationSeparator" w:id="0">
    <w:p w14:paraId="2E4EC02E" w14:textId="77777777" w:rsidR="00542F3C" w:rsidRDefault="0054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onbeam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7AD4E" w14:textId="77777777" w:rsidR="00F07038" w:rsidRDefault="00F0703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F04535" w14:textId="77777777" w:rsidR="00F07038" w:rsidRDefault="00F0703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82FF1" w14:textId="77777777" w:rsidR="00F07038" w:rsidRDefault="00F0703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A1679" w14:textId="77777777" w:rsidR="00542F3C" w:rsidRDefault="00542F3C">
      <w:r>
        <w:separator/>
      </w:r>
    </w:p>
  </w:footnote>
  <w:footnote w:type="continuationSeparator" w:id="0">
    <w:p w14:paraId="5D56AE5C" w14:textId="77777777" w:rsidR="00542F3C" w:rsidRDefault="00542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6609" w14:textId="77777777" w:rsidR="00F07038" w:rsidRDefault="00F0703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B25E07" w14:textId="77777777" w:rsidR="00F07038" w:rsidRDefault="00F0703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0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52"/>
      <w:gridCol w:w="5256"/>
      <w:gridCol w:w="2694"/>
    </w:tblGrid>
    <w:tr w:rsidR="00F07038" w14:paraId="5A58D5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752" w:type="dxa"/>
        </w:tcPr>
        <w:p w14:paraId="74EDE199" w14:textId="2136BA70" w:rsidR="00F07038" w:rsidRDefault="00E402C4">
          <w:pPr>
            <w:ind w:right="360"/>
          </w:pPr>
          <w:r>
            <w:rPr>
              <w:noProof/>
            </w:rPr>
            <w:drawing>
              <wp:inline distT="0" distB="0" distL="0" distR="0" wp14:anchorId="618A4716" wp14:editId="4B47EC08">
                <wp:extent cx="1162050" cy="3238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6" w:type="dxa"/>
        </w:tcPr>
        <w:p w14:paraId="64F4992D" w14:textId="77777777" w:rsidR="00F07038" w:rsidRPr="009A13B1" w:rsidRDefault="009A13B1" w:rsidP="00C24020">
          <w:pPr>
            <w:pStyle w:val="Ttulo8"/>
            <w:rPr>
              <w:rFonts w:ascii="Moonbeam" w:hAnsi="Moonbeam"/>
            </w:rPr>
          </w:pPr>
          <w:r>
            <w:rPr>
              <w:rFonts w:ascii="Moonbeam" w:hAnsi="Moonbeam"/>
              <w:i/>
              <w:iCs/>
            </w:rPr>
            <w:t>CURSO TÉCNICO INFORMÁTICA</w:t>
          </w:r>
        </w:p>
      </w:tc>
      <w:tc>
        <w:tcPr>
          <w:tcW w:w="2694" w:type="dxa"/>
        </w:tcPr>
        <w:p w14:paraId="16A53116" w14:textId="6F64F851" w:rsidR="00F07038" w:rsidRPr="003559AA" w:rsidRDefault="00E402C4" w:rsidP="003559AA">
          <w:pPr>
            <w:jc w:val="right"/>
          </w:pPr>
          <w:r w:rsidRPr="0013202B">
            <w:rPr>
              <w:noProof/>
            </w:rPr>
            <w:drawing>
              <wp:inline distT="0" distB="0" distL="0" distR="0" wp14:anchorId="10D609DC" wp14:editId="1395A844">
                <wp:extent cx="676275" cy="361950"/>
                <wp:effectExtent l="0" t="0" r="0" b="0"/>
                <wp:docPr id="2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4020" w14:paraId="3CDBA1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752" w:type="dxa"/>
        </w:tcPr>
        <w:p w14:paraId="1CFEF9E1" w14:textId="77777777" w:rsidR="00C24020" w:rsidRPr="00C24020" w:rsidRDefault="00C24020" w:rsidP="00C24020">
          <w:pPr>
            <w:ind w:right="360"/>
            <w:jc w:val="right"/>
            <w:rPr>
              <w:rFonts w:ascii="Arial Narrow" w:hAnsi="Arial Narrow"/>
            </w:rPr>
          </w:pPr>
        </w:p>
      </w:tc>
      <w:tc>
        <w:tcPr>
          <w:tcW w:w="5256" w:type="dxa"/>
        </w:tcPr>
        <w:p w14:paraId="7CC4E814" w14:textId="77777777" w:rsidR="00C24020" w:rsidRDefault="00C24020" w:rsidP="00074F31">
          <w:pPr>
            <w:pStyle w:val="Ttulo8"/>
            <w:rPr>
              <w:i/>
              <w:iCs/>
            </w:rPr>
          </w:pPr>
        </w:p>
      </w:tc>
      <w:tc>
        <w:tcPr>
          <w:tcW w:w="2694" w:type="dxa"/>
        </w:tcPr>
        <w:p w14:paraId="29084213" w14:textId="77777777" w:rsidR="00C24020" w:rsidRPr="0013202B" w:rsidRDefault="00C24020" w:rsidP="00C24020">
          <w:pPr>
            <w:jc w:val="right"/>
            <w:rPr>
              <w:noProof/>
            </w:rPr>
          </w:pPr>
          <w:r w:rsidRPr="00C24020">
            <w:rPr>
              <w:rFonts w:ascii="Arial Narrow" w:hAnsi="Arial Narrow"/>
              <w:sz w:val="18"/>
            </w:rPr>
            <w:t>Unidade Centro</w:t>
          </w:r>
        </w:p>
      </w:tc>
    </w:tr>
  </w:tbl>
  <w:p w14:paraId="50D559D6" w14:textId="77777777" w:rsidR="00F07038" w:rsidRDefault="00F070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008"/>
    <w:multiLevelType w:val="hybridMultilevel"/>
    <w:tmpl w:val="BE8C9F24"/>
    <w:lvl w:ilvl="0" w:tplc="8EDC1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8ECF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EE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9A92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6ED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D4E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421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726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4C7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7B94"/>
    <w:multiLevelType w:val="hybridMultilevel"/>
    <w:tmpl w:val="9A703776"/>
    <w:lvl w:ilvl="0" w:tplc="4ED00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C4421D"/>
    <w:multiLevelType w:val="hybridMultilevel"/>
    <w:tmpl w:val="0722E64C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861E4"/>
    <w:multiLevelType w:val="hybridMultilevel"/>
    <w:tmpl w:val="4CBE9DCC"/>
    <w:lvl w:ilvl="0" w:tplc="4CB09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450F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8E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306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C6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8B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C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2B2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8A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0413E"/>
    <w:multiLevelType w:val="hybridMultilevel"/>
    <w:tmpl w:val="B134935A"/>
    <w:lvl w:ilvl="0" w:tplc="0416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804C1"/>
    <w:multiLevelType w:val="hybridMultilevel"/>
    <w:tmpl w:val="FACE49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A63EB"/>
    <w:multiLevelType w:val="hybridMultilevel"/>
    <w:tmpl w:val="E856EE18"/>
    <w:lvl w:ilvl="0" w:tplc="220EBE5E">
      <w:start w:val="1"/>
      <w:numFmt w:val="lowerLetter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 w:tplc="F8DA78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1E57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145D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8D88D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BA06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DB835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E1E3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BE1B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51161"/>
    <w:multiLevelType w:val="hybridMultilevel"/>
    <w:tmpl w:val="B6102DFA"/>
    <w:lvl w:ilvl="0" w:tplc="65F8344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B874104"/>
    <w:multiLevelType w:val="hybridMultilevel"/>
    <w:tmpl w:val="0722E64C"/>
    <w:lvl w:ilvl="0" w:tplc="2AB4A5B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B21AF"/>
    <w:multiLevelType w:val="hybridMultilevel"/>
    <w:tmpl w:val="FACE4966"/>
    <w:lvl w:ilvl="0" w:tplc="3638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25C7B"/>
    <w:multiLevelType w:val="hybridMultilevel"/>
    <w:tmpl w:val="45483FDA"/>
    <w:lvl w:ilvl="0" w:tplc="65F8344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F03FD"/>
    <w:multiLevelType w:val="hybridMultilevel"/>
    <w:tmpl w:val="49BE6F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67955"/>
    <w:multiLevelType w:val="hybridMultilevel"/>
    <w:tmpl w:val="7D047B7E"/>
    <w:lvl w:ilvl="0" w:tplc="35C8C066">
      <w:start w:val="2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65"/>
        </w:tabs>
        <w:ind w:left="79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</w:rPr>
    </w:lvl>
  </w:abstractNum>
  <w:abstractNum w:abstractNumId="13" w15:restartNumberingAfterBreak="0">
    <w:nsid w:val="29A0295F"/>
    <w:multiLevelType w:val="hybridMultilevel"/>
    <w:tmpl w:val="B310F360"/>
    <w:lvl w:ilvl="0" w:tplc="65F8344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C56EB5"/>
    <w:multiLevelType w:val="hybridMultilevel"/>
    <w:tmpl w:val="10562FF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106726"/>
    <w:multiLevelType w:val="hybridMultilevel"/>
    <w:tmpl w:val="396A09A2"/>
    <w:lvl w:ilvl="0" w:tplc="78DE6C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4318B7"/>
    <w:multiLevelType w:val="multilevel"/>
    <w:tmpl w:val="9A0AFF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2396758"/>
    <w:multiLevelType w:val="hybridMultilevel"/>
    <w:tmpl w:val="B6102DFA"/>
    <w:lvl w:ilvl="0" w:tplc="0C06A24C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17093"/>
    <w:multiLevelType w:val="multilevel"/>
    <w:tmpl w:val="8B76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6C676CE"/>
    <w:multiLevelType w:val="hybridMultilevel"/>
    <w:tmpl w:val="418AD452"/>
    <w:lvl w:ilvl="0" w:tplc="2AB4A5B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E3C46"/>
    <w:multiLevelType w:val="multilevel"/>
    <w:tmpl w:val="2EFA883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tabs>
          <w:tab w:val="num" w:pos="1476"/>
        </w:tabs>
        <w:ind w:left="1476" w:hanging="49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682"/>
        </w:tabs>
        <w:ind w:left="2682" w:hanging="720"/>
      </w:pPr>
      <w:rPr>
        <w:rFonts w:ascii="Times New Roman" w:hAnsi="Times New Roman" w:cs="Times New Roman" w:hint="default"/>
        <w:b/>
      </w:rPr>
    </w:lvl>
    <w:lvl w:ilvl="3">
      <w:start w:val="1"/>
      <w:numFmt w:val="lowerLetter"/>
      <w:lvlText w:val="%1.%2.%3.%4"/>
      <w:lvlJc w:val="left"/>
      <w:pPr>
        <w:tabs>
          <w:tab w:val="num" w:pos="3663"/>
        </w:tabs>
        <w:ind w:left="3663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5004"/>
        </w:tabs>
        <w:ind w:left="5004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985"/>
        </w:tabs>
        <w:ind w:left="5985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326"/>
        </w:tabs>
        <w:ind w:left="7326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8307"/>
        </w:tabs>
        <w:ind w:left="8307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48"/>
        </w:tabs>
        <w:ind w:left="9648" w:hanging="1800"/>
      </w:pPr>
      <w:rPr>
        <w:rFonts w:ascii="Times New Roman" w:hAnsi="Times New Roman" w:cs="Times New Roman" w:hint="default"/>
        <w:b/>
      </w:rPr>
    </w:lvl>
  </w:abstractNum>
  <w:abstractNum w:abstractNumId="21" w15:restartNumberingAfterBreak="0">
    <w:nsid w:val="3DCF5DD8"/>
    <w:multiLevelType w:val="hybridMultilevel"/>
    <w:tmpl w:val="B680F9F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5299B"/>
    <w:multiLevelType w:val="hybridMultilevel"/>
    <w:tmpl w:val="91981ED2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84813"/>
    <w:multiLevelType w:val="multilevel"/>
    <w:tmpl w:val="ACA264DA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493120EE"/>
    <w:multiLevelType w:val="hybridMultilevel"/>
    <w:tmpl w:val="0722E64C"/>
    <w:lvl w:ilvl="0" w:tplc="3638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35"/>
    <w:multiLevelType w:val="hybridMultilevel"/>
    <w:tmpl w:val="418AD452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60D74"/>
    <w:multiLevelType w:val="hybridMultilevel"/>
    <w:tmpl w:val="B8FAFE44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A3AB7"/>
    <w:multiLevelType w:val="hybridMultilevel"/>
    <w:tmpl w:val="803E647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6C1B89"/>
    <w:multiLevelType w:val="hybridMultilevel"/>
    <w:tmpl w:val="F06C145C"/>
    <w:lvl w:ilvl="0" w:tplc="4CC482C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9A46210"/>
    <w:multiLevelType w:val="hybridMultilevel"/>
    <w:tmpl w:val="418AD452"/>
    <w:lvl w:ilvl="0" w:tplc="3638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96AC2"/>
    <w:multiLevelType w:val="multilevel"/>
    <w:tmpl w:val="E52EA5DA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FC742ED"/>
    <w:multiLevelType w:val="hybridMultilevel"/>
    <w:tmpl w:val="65200D60"/>
    <w:lvl w:ilvl="0" w:tplc="65F8344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1352922">
    <w:abstractNumId w:val="0"/>
  </w:num>
  <w:num w:numId="2" w16cid:durableId="16195674">
    <w:abstractNumId w:val="3"/>
  </w:num>
  <w:num w:numId="3" w16cid:durableId="1363825467">
    <w:abstractNumId w:val="20"/>
  </w:num>
  <w:num w:numId="4" w16cid:durableId="1326206909">
    <w:abstractNumId w:val="12"/>
  </w:num>
  <w:num w:numId="5" w16cid:durableId="1186333576">
    <w:abstractNumId w:val="22"/>
  </w:num>
  <w:num w:numId="6" w16cid:durableId="422652390">
    <w:abstractNumId w:val="25"/>
  </w:num>
  <w:num w:numId="7" w16cid:durableId="145511885">
    <w:abstractNumId w:val="2"/>
  </w:num>
  <w:num w:numId="8" w16cid:durableId="1564872128">
    <w:abstractNumId w:val="26"/>
  </w:num>
  <w:num w:numId="9" w16cid:durableId="859508017">
    <w:abstractNumId w:val="27"/>
  </w:num>
  <w:num w:numId="10" w16cid:durableId="1296640378">
    <w:abstractNumId w:val="6"/>
  </w:num>
  <w:num w:numId="11" w16cid:durableId="2040083720">
    <w:abstractNumId w:val="11"/>
  </w:num>
  <w:num w:numId="12" w16cid:durableId="896012594">
    <w:abstractNumId w:val="1"/>
  </w:num>
  <w:num w:numId="13" w16cid:durableId="1647664738">
    <w:abstractNumId w:val="5"/>
  </w:num>
  <w:num w:numId="14" w16cid:durableId="294260210">
    <w:abstractNumId w:val="9"/>
  </w:num>
  <w:num w:numId="15" w16cid:durableId="652560167">
    <w:abstractNumId w:val="29"/>
  </w:num>
  <w:num w:numId="16" w16cid:durableId="1705321640">
    <w:abstractNumId w:val="24"/>
  </w:num>
  <w:num w:numId="17" w16cid:durableId="209847628">
    <w:abstractNumId w:val="18"/>
  </w:num>
  <w:num w:numId="18" w16cid:durableId="1879078811">
    <w:abstractNumId w:val="19"/>
  </w:num>
  <w:num w:numId="19" w16cid:durableId="977876604">
    <w:abstractNumId w:val="8"/>
  </w:num>
  <w:num w:numId="20" w16cid:durableId="1879395234">
    <w:abstractNumId w:val="17"/>
  </w:num>
  <w:num w:numId="21" w16cid:durableId="1054352999">
    <w:abstractNumId w:val="7"/>
  </w:num>
  <w:num w:numId="22" w16cid:durableId="1715499664">
    <w:abstractNumId w:val="13"/>
  </w:num>
  <w:num w:numId="23" w16cid:durableId="1094786656">
    <w:abstractNumId w:val="15"/>
  </w:num>
  <w:num w:numId="24" w16cid:durableId="2105878429">
    <w:abstractNumId w:val="28"/>
  </w:num>
  <w:num w:numId="25" w16cid:durableId="1531988689">
    <w:abstractNumId w:val="23"/>
  </w:num>
  <w:num w:numId="26" w16cid:durableId="98765369">
    <w:abstractNumId w:val="16"/>
  </w:num>
  <w:num w:numId="27" w16cid:durableId="1454904261">
    <w:abstractNumId w:val="30"/>
  </w:num>
  <w:num w:numId="28" w16cid:durableId="293027147">
    <w:abstractNumId w:val="10"/>
  </w:num>
  <w:num w:numId="29" w16cid:durableId="464809402">
    <w:abstractNumId w:val="31"/>
  </w:num>
  <w:num w:numId="30" w16cid:durableId="922371825">
    <w:abstractNumId w:val="21"/>
  </w:num>
  <w:num w:numId="31" w16cid:durableId="1189178915">
    <w:abstractNumId w:val="14"/>
  </w:num>
  <w:num w:numId="32" w16cid:durableId="2012829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31"/>
    <w:rsid w:val="00074F31"/>
    <w:rsid w:val="000D0A48"/>
    <w:rsid w:val="00194BE2"/>
    <w:rsid w:val="001E57BB"/>
    <w:rsid w:val="002C4C70"/>
    <w:rsid w:val="003559AA"/>
    <w:rsid w:val="003909DD"/>
    <w:rsid w:val="0048323D"/>
    <w:rsid w:val="00542F3C"/>
    <w:rsid w:val="00634F36"/>
    <w:rsid w:val="006805DD"/>
    <w:rsid w:val="006D6A8B"/>
    <w:rsid w:val="007572C5"/>
    <w:rsid w:val="00794F7F"/>
    <w:rsid w:val="007B5E77"/>
    <w:rsid w:val="00984405"/>
    <w:rsid w:val="009A13B1"/>
    <w:rsid w:val="00A21A9F"/>
    <w:rsid w:val="00BF1A41"/>
    <w:rsid w:val="00C17E98"/>
    <w:rsid w:val="00C24020"/>
    <w:rsid w:val="00E402C4"/>
    <w:rsid w:val="00E609D6"/>
    <w:rsid w:val="00E73CB4"/>
    <w:rsid w:val="00E7503A"/>
    <w:rsid w:val="00EB1C7D"/>
    <w:rsid w:val="00F05FD7"/>
    <w:rsid w:val="00F07038"/>
    <w:rsid w:val="00F22401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650C98"/>
  <w15:chartTrackingRefBased/>
  <w15:docId w15:val="{A71AAB67-3D6D-46AC-BD20-393D5C0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1418" w:right="1134" w:firstLine="720"/>
      <w:jc w:val="center"/>
      <w:outlineLvl w:val="0"/>
    </w:pPr>
    <w:rPr>
      <w:sz w:val="30"/>
      <w:szCs w:val="3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30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szCs w:val="3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3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6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Cs w:val="26"/>
      <w:u w:val="single"/>
    </w:rPr>
  </w:style>
  <w:style w:type="paragraph" w:styleId="Ttulo7">
    <w:name w:val="heading 7"/>
    <w:basedOn w:val="Normal"/>
    <w:next w:val="Normal"/>
    <w:qFormat/>
    <w:pPr>
      <w:keepNext/>
      <w:spacing w:line="260" w:lineRule="atLeast"/>
      <w:jc w:val="both"/>
      <w:outlineLvl w:val="6"/>
    </w:pPr>
    <w:rPr>
      <w:rFonts w:cs="Arial"/>
      <w:b/>
      <w:bCs/>
      <w:sz w:val="22"/>
      <w:szCs w:val="26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rFonts w:ascii="Arial" w:hAnsi="Arial"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framePr w:w="10248" w:h="15076" w:wrap="auto" w:vAnchor="page" w:hAnchor="page" w:x="428" w:y="1210"/>
      <w:autoSpaceDE w:val="0"/>
      <w:autoSpaceDN w:val="0"/>
      <w:adjustRightInd w:val="0"/>
      <w:spacing w:line="240" w:lineRule="exact"/>
      <w:ind w:left="1584"/>
      <w:jc w:val="both"/>
    </w:pPr>
    <w:rPr>
      <w:rFonts w:ascii="Arial" w:hAnsi="Arial"/>
      <w:sz w:val="22"/>
      <w:szCs w:val="22"/>
    </w:rPr>
  </w:style>
  <w:style w:type="paragraph" w:styleId="Recuodecorpodetexto2">
    <w:name w:val="Body Text Indent 2"/>
    <w:basedOn w:val="Normal"/>
    <w:semiHidden/>
    <w:pPr>
      <w:framePr w:w="8640" w:h="12955" w:wrap="auto" w:vAnchor="page" w:hAnchor="page" w:x="2002" w:y="2516"/>
      <w:autoSpaceDE w:val="0"/>
      <w:autoSpaceDN w:val="0"/>
      <w:adjustRightInd w:val="0"/>
      <w:spacing w:before="211" w:line="240" w:lineRule="exact"/>
      <w:ind w:left="792"/>
    </w:pPr>
    <w:rPr>
      <w:rFonts w:ascii="Arial" w:hAnsi="Arial"/>
      <w:sz w:val="22"/>
      <w:szCs w:val="22"/>
    </w:rPr>
  </w:style>
  <w:style w:type="paragraph" w:styleId="Textoembloco">
    <w:name w:val="Block Text"/>
    <w:basedOn w:val="Normal"/>
    <w:semiHidden/>
    <w:pPr>
      <w:framePr w:w="8640" w:h="12955" w:wrap="auto" w:vAnchor="page" w:hAnchor="page" w:x="2002" w:y="2516"/>
      <w:autoSpaceDE w:val="0"/>
      <w:autoSpaceDN w:val="0"/>
      <w:adjustRightInd w:val="0"/>
      <w:spacing w:before="225" w:line="240" w:lineRule="exact"/>
      <w:ind w:left="792" w:right="72" w:hanging="72"/>
      <w:jc w:val="both"/>
    </w:pPr>
    <w:rPr>
      <w:rFonts w:ascii="Arial" w:hAnsi="Arial"/>
      <w:sz w:val="22"/>
      <w:szCs w:val="22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30"/>
    </w:rPr>
  </w:style>
  <w:style w:type="paragraph" w:styleId="Corpodetexto">
    <w:name w:val="Body Text"/>
    <w:basedOn w:val="Normal"/>
    <w:semiHidden/>
    <w:pPr>
      <w:jc w:val="both"/>
    </w:pPr>
    <w:rPr>
      <w:szCs w:val="26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qFormat/>
    <w:rPr>
      <w:b/>
      <w:bCs/>
    </w:rPr>
  </w:style>
  <w:style w:type="paragraph" w:styleId="Corpodetexto2">
    <w:name w:val="Body Text 2"/>
    <w:basedOn w:val="Normal"/>
    <w:semiHidden/>
    <w:pPr>
      <w:jc w:val="both"/>
    </w:pPr>
    <w:rPr>
      <w:sz w:val="20"/>
      <w:szCs w:val="22"/>
    </w:rPr>
  </w:style>
  <w:style w:type="paragraph" w:styleId="Corpodetexto3">
    <w:name w:val="Body Text 3"/>
    <w:basedOn w:val="Normal"/>
    <w:semiHidden/>
    <w:pPr>
      <w:spacing w:line="260" w:lineRule="atLeast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elos\timbrado%20cti_adm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cti_adm</Template>
  <TotalTime>1</TotalTime>
  <Pages>1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TFC_2003</vt:lpstr>
    </vt:vector>
  </TitlesOfParts>
  <Company>CLIENTES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TFC_2003</dc:title>
  <dc:subject/>
  <dc:creator>Érica Reis Costa Carvalho</dc:creator>
  <cp:keywords/>
  <cp:lastModifiedBy>Felipe Rio Branco Gonçalves</cp:lastModifiedBy>
  <cp:revision>2</cp:revision>
  <cp:lastPrinted>2014-02-17T14:53:00Z</cp:lastPrinted>
  <dcterms:created xsi:type="dcterms:W3CDTF">2025-02-07T17:53:00Z</dcterms:created>
  <dcterms:modified xsi:type="dcterms:W3CDTF">2025-02-07T17:53:00Z</dcterms:modified>
</cp:coreProperties>
</file>